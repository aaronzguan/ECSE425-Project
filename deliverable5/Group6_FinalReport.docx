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2B1960" w14:textId="77777777" w:rsidR="00E97402" w:rsidRDefault="00693FDC" w:rsidP="00600C41">
      <w:pPr>
        <w:pStyle w:val="Title"/>
        <w:framePr w:wrap="notBeside" w:x="1459" w:y="249"/>
      </w:pPr>
      <w:r>
        <w:t>ECSE 425: Computer Organization and Architecture</w:t>
      </w:r>
      <w:r>
        <w:br/>
      </w:r>
      <w:r w:rsidRPr="00693FDC">
        <w:rPr>
          <w:sz w:val="36"/>
        </w:rPr>
        <w:t>PD6 Final Report</w:t>
      </w:r>
    </w:p>
    <w:p w14:paraId="7CEAB24D" w14:textId="77777777" w:rsidR="00600C41" w:rsidRDefault="00600C41" w:rsidP="00600C41">
      <w:pPr>
        <w:pStyle w:val="Authors"/>
        <w:framePr w:wrap="notBeside" w:x="1579" w:y="2057"/>
      </w:pPr>
      <w:proofErr w:type="spellStart"/>
      <w:r>
        <w:t>Zhong</w:t>
      </w:r>
      <w:proofErr w:type="spellEnd"/>
      <w:r>
        <w:t xml:space="preserve"> Guan (260758587), </w:t>
      </w:r>
      <w:r w:rsidRPr="006805E5">
        <w:t>Kristin</w:t>
      </w:r>
      <w:r>
        <w:t xml:space="preserve"> Lee (260509976), </w:t>
      </w:r>
      <w:proofErr w:type="spellStart"/>
      <w:r>
        <w:t>Runze</w:t>
      </w:r>
      <w:proofErr w:type="spellEnd"/>
      <w:r>
        <w:t xml:space="preserve"> Zhang (260760723), and </w:t>
      </w:r>
      <w:proofErr w:type="spellStart"/>
      <w:r>
        <w:t>Yining</w:t>
      </w:r>
      <w:proofErr w:type="spellEnd"/>
      <w:r>
        <w:t xml:space="preserve"> Zhou (260760795), </w:t>
      </w:r>
      <w:r>
        <w:rPr>
          <w:i/>
        </w:rPr>
        <w:t xml:space="preserve">Group 6, </w:t>
      </w:r>
      <w:r>
        <w:rPr>
          <w:rStyle w:val="MemberType"/>
        </w:rPr>
        <w:t>McGill University</w:t>
      </w:r>
    </w:p>
    <w:p w14:paraId="6E57D5A0" w14:textId="19B4B118" w:rsidR="00E97402" w:rsidRDefault="00600C41">
      <w:pPr>
        <w:pStyle w:val="Abstract"/>
      </w:pPr>
      <w:r>
        <w:rPr>
          <w:noProof/>
          <w:lang w:eastAsia="ko-KR"/>
        </w:rPr>
        <mc:AlternateContent>
          <mc:Choice Requires="wps">
            <w:drawing>
              <wp:anchor distT="0" distB="0" distL="114300" distR="114300" simplePos="0" relativeHeight="251661312" behindDoc="0" locked="0" layoutInCell="1" allowOverlap="1" wp14:anchorId="1E0AFB2B" wp14:editId="0479EF4D">
                <wp:simplePos x="0" y="0"/>
                <wp:positionH relativeFrom="margin">
                  <wp:posOffset>3382010</wp:posOffset>
                </wp:positionH>
                <wp:positionV relativeFrom="margin">
                  <wp:posOffset>2524125</wp:posOffset>
                </wp:positionV>
                <wp:extent cx="3154680" cy="1677670"/>
                <wp:effectExtent l="0" t="0" r="0" b="0"/>
                <wp:wrapSquare wrapText="bothSides"/>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1677670"/>
                        </a:xfrm>
                        <a:prstGeom prst="rect">
                          <a:avLst/>
                        </a:prstGeom>
                        <a:solidFill>
                          <a:srgbClr val="FFFFFF"/>
                        </a:solidFill>
                        <a:ln>
                          <a:noFill/>
                        </a:ln>
                        <a:extLst>
                          <a:ext uri="{91240B29-F687-4f45-9708-019B960494DF}">
                            <a14:hiddenLine xmlns="" xmlns:a14="http://schemas.microsoft.com/office/drawing/2010/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w="9525">
                              <a:solidFill>
                                <a:srgbClr val="000000"/>
                              </a:solidFill>
                              <a:miter lim="800000"/>
                              <a:headEnd/>
                              <a:tailEnd/>
                            </a14:hiddenLine>
                          </a:ext>
                        </a:extLst>
                      </wps:spPr>
                      <wps:txbx>
                        <w:txbxContent>
                          <w:p w14:paraId="57EADF5B" w14:textId="495661FA" w:rsidR="00AB0F46" w:rsidRDefault="00AB0F46" w:rsidP="00AB0F46">
                            <w:pPr>
                              <w:pStyle w:val="FootnoteText"/>
                              <w:ind w:firstLine="0"/>
                              <w:jc w:val="center"/>
                            </w:pPr>
                            <w:r>
                              <w:rPr>
                                <w:noProof/>
                                <w:lang w:eastAsia="ko-KR"/>
                              </w:rPr>
                              <w:drawing>
                                <wp:inline distT="0" distB="0" distL="0" distR="0" wp14:anchorId="74ADD6C0" wp14:editId="4C147EEF">
                                  <wp:extent cx="2592486" cy="1571714"/>
                                  <wp:effectExtent l="0" t="0" r="0" b="3175"/>
                                  <wp:docPr id="10" name="Picture 10" descr="../../../Desktop/img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img004.jpg"/>
                                          <pic:cNvPicPr>
                                            <a:picLocks noChangeAspect="1" noChangeArrowheads="1"/>
                                          </pic:cNvPicPr>
                                        </pic:nvPicPr>
                                        <pic:blipFill rotWithShape="1">
                                          <a:blip r:embed="rId8">
                                            <a:extLst>
                                              <a:ext uri="{28A0092B-C50C-407E-A947-70E740481C1C}">
                                                <a14:useLocalDpi xmlns:a14="http://schemas.microsoft.com/office/drawing/2010/main" val="0"/>
                                              </a:ext>
                                            </a:extLst>
                                          </a:blip>
                                          <a:srcRect l="7390" t="22078" r="6750" b="8448"/>
                                          <a:stretch/>
                                        </pic:blipFill>
                                        <pic:spPr bwMode="auto">
                                          <a:xfrm>
                                            <a:off x="0" y="0"/>
                                            <a:ext cx="2615490" cy="1585661"/>
                                          </a:xfrm>
                                          <a:prstGeom prst="rect">
                                            <a:avLst/>
                                          </a:prstGeom>
                                          <a:noFill/>
                                          <a:ln>
                                            <a:noFill/>
                                          </a:ln>
                                          <a:extLst>
                                            <a:ext uri="{53640926-AAD7-44D8-BBD7-CCE9431645EC}">
                                              <a14:shadowObscured xmlns:a14="http://schemas.microsoft.com/office/drawing/2010/main"/>
                                            </a:ext>
                                          </a:extLst>
                                        </pic:spPr>
                                      </pic:pic>
                                    </a:graphicData>
                                  </a:graphic>
                                </wp:inline>
                              </w:drawing>
                            </w:r>
                          </w:p>
                          <w:p w14:paraId="68879D58" w14:textId="4B8F9B7D" w:rsidR="00AB0F46" w:rsidRDefault="00AB0F46" w:rsidP="00AB0F46">
                            <w:pPr>
                              <w:pStyle w:val="FootnoteText"/>
                              <w:ind w:firstLine="0"/>
                            </w:pPr>
                            <w:r>
                              <w:t>Fig. 2</w:t>
                            </w:r>
                            <w:r>
                              <w:t xml:space="preserve">.  </w:t>
                            </w:r>
                            <w:r>
                              <w:t>Direct-mapped cache, 4 word blocks</w:t>
                            </w:r>
                            <w:r>
                              <w:t>.</w:t>
                            </w:r>
                          </w:p>
                          <w:p w14:paraId="35AC1967" w14:textId="77777777" w:rsidR="00AB0F46" w:rsidRDefault="00AB0F46" w:rsidP="00AB0F46">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0AFB2B" id="_x0000_t202" coordsize="21600,21600" o:spt="202" path="m0,0l0,21600,21600,21600,21600,0xe">
                <v:stroke joinstyle="miter"/>
                <v:path gradientshapeok="t" o:connecttype="rect"/>
              </v:shapetype>
              <v:shape id="Text Box 5" o:spid="_x0000_s1026" type="#_x0000_t202" style="position:absolute;left:0;text-align:left;margin-left:266.3pt;margin-top:198.75pt;width:248.4pt;height:132.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" stroked="f">
                <v:textbox inset="0,0,0,0">
                  <w:txbxContent>
                    <w:p w14:paraId="57EADF5B" w14:textId="495661FA" w:rsidR="00AB0F46" w:rsidRDefault="00AB0F46" w:rsidP="00AB0F46">
                      <w:pPr>
                        <w:pStyle w:val="FootnoteText"/>
                        <w:ind w:firstLine="0"/>
                        <w:jc w:val="center"/>
                      </w:pPr>
                      <w:r>
                        <w:rPr>
                          <w:noProof/>
                          <w:lang w:eastAsia="ko-KR"/>
                        </w:rPr>
                        <w:drawing>
                          <wp:inline distT="0" distB="0" distL="0" distR="0" wp14:anchorId="74ADD6C0" wp14:editId="4C147EEF">
                            <wp:extent cx="2592486" cy="1571714"/>
                            <wp:effectExtent l="0" t="0" r="0" b="3175"/>
                            <wp:docPr id="10" name="Picture 10" descr="../../../Desktop/img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img004.jpg"/>
                                    <pic:cNvPicPr>
                                      <a:picLocks noChangeAspect="1" noChangeArrowheads="1"/>
                                    </pic:cNvPicPr>
                                  </pic:nvPicPr>
                                  <pic:blipFill rotWithShape="1">
                                    <a:blip r:embed="rId8">
                                      <a:extLst>
                                        <a:ext uri="{28A0092B-C50C-407E-A947-70E740481C1C}">
                                          <a14:useLocalDpi xmlns:a14="http://schemas.microsoft.com/office/drawing/2010/main" val="0"/>
                                        </a:ext>
                                      </a:extLst>
                                    </a:blip>
                                    <a:srcRect l="7390" t="22078" r="6750" b="8448"/>
                                    <a:stretch/>
                                  </pic:blipFill>
                                  <pic:spPr bwMode="auto">
                                    <a:xfrm>
                                      <a:off x="0" y="0"/>
                                      <a:ext cx="2615490" cy="1585661"/>
                                    </a:xfrm>
                                    <a:prstGeom prst="rect">
                                      <a:avLst/>
                                    </a:prstGeom>
                                    <a:noFill/>
                                    <a:ln>
                                      <a:noFill/>
                                    </a:ln>
                                    <a:extLst>
                                      <a:ext uri="{53640926-AAD7-44D8-BBD7-CCE9431645EC}">
                                        <a14:shadowObscured xmlns:a14="http://schemas.microsoft.com/office/drawing/2010/main"/>
                                      </a:ext>
                                    </a:extLst>
                                  </pic:spPr>
                                </pic:pic>
                              </a:graphicData>
                            </a:graphic>
                          </wp:inline>
                        </w:drawing>
                      </w:r>
                    </w:p>
                    <w:p w14:paraId="68879D58" w14:textId="4B8F9B7D" w:rsidR="00AB0F46" w:rsidRDefault="00AB0F46" w:rsidP="00AB0F46">
                      <w:pPr>
                        <w:pStyle w:val="FootnoteText"/>
                        <w:ind w:firstLine="0"/>
                      </w:pPr>
                      <w:r>
                        <w:t>Fig. 2</w:t>
                      </w:r>
                      <w:r>
                        <w:t xml:space="preserve">.  </w:t>
                      </w:r>
                      <w:r>
                        <w:t>Direct-mapped cache, 4 word blocks</w:t>
                      </w:r>
                      <w:r>
                        <w:t>.</w:t>
                      </w:r>
                    </w:p>
                    <w:p w14:paraId="35AC1967" w14:textId="77777777" w:rsidR="00AB0F46" w:rsidRDefault="00AB0F46" w:rsidP="00AB0F46">
                      <w:pPr>
                        <w:pStyle w:val="FootnoteText"/>
                        <w:ind w:firstLine="0"/>
                      </w:pPr>
                      <w:r>
                        <w:t xml:space="preserve"> </w:t>
                      </w:r>
                    </w:p>
                  </w:txbxContent>
                </v:textbox>
                <w10:wrap type="square" anchorx="margin" anchory="margin"/>
              </v:shape>
            </w:pict>
          </mc:Fallback>
        </mc:AlternateContent>
      </w:r>
      <w:r w:rsidR="00E97402">
        <w:rPr>
          <w:i/>
          <w:iCs/>
        </w:rPr>
        <w:t>Abstract</w:t>
      </w:r>
      <w:r w:rsidR="00B86428">
        <w:t>—This report presents a potential implementation of a pipelined processor. The processor was optimized to include an instruction and data cache. The processor was implemented using VHDL and simulatio</w:t>
      </w:r>
      <w:r w:rsidR="008B1E6A">
        <w:t xml:space="preserve">n was completed using </w:t>
      </w:r>
      <w:proofErr w:type="spellStart"/>
      <w:r w:rsidR="008B1E6A">
        <w:t>ModelSim</w:t>
      </w:r>
      <w:proofErr w:type="spellEnd"/>
      <w:r w:rsidR="008B1E6A">
        <w:t xml:space="preserve"> and EDA Playground. </w:t>
      </w:r>
      <w:r w:rsidR="00B86428">
        <w:t>The report contains information regarding the design process, performance evaluation, and results obtained.</w:t>
      </w:r>
    </w:p>
    <w:p w14:paraId="3AAB4F6A" w14:textId="0C7B0935" w:rsidR="00E97402" w:rsidRDefault="00E97402"/>
    <w:p w14:paraId="32BC8136" w14:textId="04E72448" w:rsidR="00E97402" w:rsidRDefault="00E97402" w:rsidP="00F74E1F">
      <w:pPr>
        <w:pStyle w:val="IndexTerms"/>
      </w:pPr>
      <w:bookmarkStart w:id="0" w:name="PointTmp"/>
      <w:r>
        <w:rPr>
          <w:i/>
          <w:iCs/>
        </w:rPr>
        <w:t>Index Terms</w:t>
      </w:r>
      <w:r>
        <w:t>—</w:t>
      </w:r>
      <w:r w:rsidR="0080034D">
        <w:t>Cache, MIPS, processor.</w:t>
      </w:r>
    </w:p>
    <w:bookmarkEnd w:id="0"/>
    <w:p w14:paraId="04B5D401" w14:textId="7148C885" w:rsidR="00E97402" w:rsidRDefault="00E97402">
      <w:pPr>
        <w:pStyle w:val="Heading1"/>
      </w:pPr>
      <w:r>
        <w:t>I</w:t>
      </w:r>
      <w:r>
        <w:rPr>
          <w:sz w:val="16"/>
          <w:szCs w:val="16"/>
        </w:rPr>
        <w:t>NTRODUCTION</w:t>
      </w:r>
    </w:p>
    <w:p w14:paraId="4E92E69B"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241350FC" w14:textId="524F8FAC" w:rsidR="00AB0F46" w:rsidRDefault="005D2E2E" w:rsidP="005D2E2E">
      <w:pPr>
        <w:pStyle w:val="Text"/>
        <w:ind w:firstLine="0"/>
      </w:pPr>
      <w:r>
        <w:rPr>
          <w:noProof/>
          <w:lang w:eastAsia="ko-KR"/>
        </w:rPr>
        <mc:AlternateContent>
          <mc:Choice Requires="wps">
            <w:drawing>
              <wp:anchor distT="0" distB="0" distL="114300" distR="114300" simplePos="0" relativeHeight="251659264" behindDoc="0" locked="0" layoutInCell="1" allowOverlap="1" wp14:anchorId="6EBC1CF5" wp14:editId="6725B1AE">
                <wp:simplePos x="0" y="0"/>
                <wp:positionH relativeFrom="margin">
                  <wp:posOffset>-52705</wp:posOffset>
                </wp:positionH>
                <wp:positionV relativeFrom="margin">
                  <wp:posOffset>4348495</wp:posOffset>
                </wp:positionV>
                <wp:extent cx="3154680" cy="1980565"/>
                <wp:effectExtent l="0" t="0" r="0" b="635"/>
                <wp:wrapSquare wrapText="bothSides"/>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1980565"/>
                        </a:xfrm>
                        <a:prstGeom prst="rect">
                          <a:avLst/>
                        </a:prstGeom>
                        <a:solidFill>
                          <a:srgbClr val="FFFFFF"/>
                        </a:solidFill>
                        <a:ln>
                          <a:noFill/>
                        </a:ln>
                        <a:extLst>
                          <a:ext uri="{91240B29-F687-4f45-9708-019B960494DF}">
                            <a14:hiddenLine xmlns="" xmlns:a14="http://schemas.microsoft.com/office/drawing/2010/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w="9525">
                              <a:solidFill>
                                <a:srgbClr val="000000"/>
                              </a:solidFill>
                              <a:miter lim="800000"/>
                              <a:headEnd/>
                              <a:tailEnd/>
                            </a14:hiddenLine>
                          </a:ext>
                        </a:extLst>
                      </wps:spPr>
                      <wps:txbx>
                        <w:txbxContent>
                          <w:p w14:paraId="1416A945" w14:textId="2F0E1C4A" w:rsidR="00AB0F46" w:rsidRDefault="00AB0F46" w:rsidP="00AB0F46">
                            <w:pPr>
                              <w:pStyle w:val="FootnoteText"/>
                              <w:ind w:firstLine="0"/>
                            </w:pPr>
                            <w:r>
                              <w:rPr>
                                <w:rFonts w:hint="eastAsia"/>
                                <w:noProof/>
                                <w:lang w:eastAsia="ko-KR"/>
                              </w:rPr>
                              <w:drawing>
                                <wp:inline distT="0" distB="0" distL="0" distR="0" wp14:anchorId="7A927A7D" wp14:editId="5D5B19B5">
                                  <wp:extent cx="3154626" cy="1839433"/>
                                  <wp:effectExtent l="0" t="0" r="0" b="0"/>
                                  <wp:docPr id="4" name="Picture 4" descr="../../../Desktop/pipe-contr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pipe-control.png"/>
                                          <pic:cNvPicPr>
                                            <a:picLocks noChangeAspect="1" noChangeArrowheads="1"/>
                                          </pic:cNvPicPr>
                                        </pic:nvPicPr>
                                        <pic:blipFill rotWithShape="1">
                                          <a:blip r:embed="rId9">
                                            <a:extLst>
                                              <a:ext uri="{28A0092B-C50C-407E-A947-70E740481C1C}">
                                                <a14:useLocalDpi xmlns:a14="http://schemas.microsoft.com/office/drawing/2010/main" val="0"/>
                                              </a:ext>
                                            </a:extLst>
                                          </a:blip>
                                          <a:srcRect b="12432"/>
                                          <a:stretch/>
                                        </pic:blipFill>
                                        <pic:spPr bwMode="auto">
                                          <a:xfrm>
                                            <a:off x="0" y="0"/>
                                            <a:ext cx="3154680" cy="1839465"/>
                                          </a:xfrm>
                                          <a:prstGeom prst="rect">
                                            <a:avLst/>
                                          </a:prstGeom>
                                          <a:noFill/>
                                          <a:ln>
                                            <a:noFill/>
                                          </a:ln>
                                          <a:extLst>
                                            <a:ext uri="{53640926-AAD7-44D8-BBD7-CCE9431645EC}">
                                              <a14:shadowObscured xmlns:a14="http://schemas.microsoft.com/office/drawing/2010/main"/>
                                            </a:ext>
                                          </a:extLst>
                                        </pic:spPr>
                                      </pic:pic>
                                    </a:graphicData>
                                  </a:graphic>
                                </wp:inline>
                              </w:drawing>
                            </w:r>
                          </w:p>
                          <w:p w14:paraId="446867C0" w14:textId="11F88D66" w:rsidR="00AB0F46" w:rsidRDefault="00AB0F46" w:rsidP="00AB0F46">
                            <w:pPr>
                              <w:pStyle w:val="FootnoteText"/>
                              <w:ind w:firstLine="0"/>
                            </w:pPr>
                            <w:r>
                              <w:t xml:space="preserve">Fig. 1.  </w:t>
                            </w:r>
                            <w:r>
                              <w:t>Pipelined processor, with a forwarding unit and a hazard detection unit.</w:t>
                            </w:r>
                          </w:p>
                          <w:p w14:paraId="7461069D" w14:textId="77777777" w:rsidR="00AB0F46" w:rsidRDefault="00AB0F46" w:rsidP="00AB0F46">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BC1CF5" id="_x0000_s1027" type="#_x0000_t202" style="position:absolute;left:0;text-align:left;margin-left:-4.15pt;margin-top:342.4pt;width:248.4pt;height:155.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" stroked="f">
                <v:textbox inset="0,0,0,0">
                  <w:txbxContent>
                    <w:p w14:paraId="1416A945" w14:textId="2F0E1C4A" w:rsidR="00AB0F46" w:rsidRDefault="00AB0F46" w:rsidP="00AB0F46">
                      <w:pPr>
                        <w:pStyle w:val="FootnoteText"/>
                        <w:ind w:firstLine="0"/>
                      </w:pPr>
                      <w:r>
                        <w:rPr>
                          <w:rFonts w:hint="eastAsia"/>
                          <w:noProof/>
                          <w:lang w:eastAsia="ko-KR"/>
                        </w:rPr>
                        <w:drawing>
                          <wp:inline distT="0" distB="0" distL="0" distR="0" wp14:anchorId="7A927A7D" wp14:editId="5D5B19B5">
                            <wp:extent cx="3154626" cy="1839433"/>
                            <wp:effectExtent l="0" t="0" r="0" b="0"/>
                            <wp:docPr id="4" name="Picture 4" descr="../../../Desktop/pipe-contr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pipe-control.png"/>
                                    <pic:cNvPicPr>
                                      <a:picLocks noChangeAspect="1" noChangeArrowheads="1"/>
                                    </pic:cNvPicPr>
                                  </pic:nvPicPr>
                                  <pic:blipFill rotWithShape="1">
                                    <a:blip r:embed="rId9">
                                      <a:extLst>
                                        <a:ext uri="{28A0092B-C50C-407E-A947-70E740481C1C}">
                                          <a14:useLocalDpi xmlns:a14="http://schemas.microsoft.com/office/drawing/2010/main" val="0"/>
                                        </a:ext>
                                      </a:extLst>
                                    </a:blip>
                                    <a:srcRect b="12432"/>
                                    <a:stretch/>
                                  </pic:blipFill>
                                  <pic:spPr bwMode="auto">
                                    <a:xfrm>
                                      <a:off x="0" y="0"/>
                                      <a:ext cx="3154680" cy="1839465"/>
                                    </a:xfrm>
                                    <a:prstGeom prst="rect">
                                      <a:avLst/>
                                    </a:prstGeom>
                                    <a:noFill/>
                                    <a:ln>
                                      <a:noFill/>
                                    </a:ln>
                                    <a:extLst>
                                      <a:ext uri="{53640926-AAD7-44D8-BBD7-CCE9431645EC}">
                                        <a14:shadowObscured xmlns:a14="http://schemas.microsoft.com/office/drawing/2010/main"/>
                                      </a:ext>
                                    </a:extLst>
                                  </pic:spPr>
                                </pic:pic>
                              </a:graphicData>
                            </a:graphic>
                          </wp:inline>
                        </w:drawing>
                      </w:r>
                    </w:p>
                    <w:p w14:paraId="446867C0" w14:textId="11F88D66" w:rsidR="00AB0F46" w:rsidRDefault="00AB0F46" w:rsidP="00AB0F46">
                      <w:pPr>
                        <w:pStyle w:val="FootnoteText"/>
                        <w:ind w:firstLine="0"/>
                      </w:pPr>
                      <w:r>
                        <w:t xml:space="preserve">Fig. 1.  </w:t>
                      </w:r>
                      <w:r>
                        <w:t>Pipelined processor, with a forwarding unit and a hazard detection unit.</w:t>
                      </w:r>
                    </w:p>
                    <w:p w14:paraId="7461069D" w14:textId="77777777" w:rsidR="00AB0F46" w:rsidRDefault="00AB0F46" w:rsidP="00AB0F46">
                      <w:pPr>
                        <w:pStyle w:val="FootnoteText"/>
                        <w:ind w:firstLine="0"/>
                      </w:pPr>
                      <w:r>
                        <w:t xml:space="preserve"> </w:t>
                      </w:r>
                    </w:p>
                  </w:txbxContent>
                </v:textbox>
                <w10:wrap type="square" anchorx="margin" anchory="margin"/>
              </v:shape>
            </w:pict>
          </mc:Fallback>
        </mc:AlternateContent>
      </w:r>
      <w:r w:rsidR="00E97402">
        <w:rPr>
          <w:smallCaps/>
        </w:rPr>
        <w:t>HIS</w:t>
      </w:r>
      <w:r w:rsidR="00E97402">
        <w:t xml:space="preserve"> </w:t>
      </w:r>
      <w:r w:rsidR="009B1EEF">
        <w:t xml:space="preserve">project required </w:t>
      </w:r>
      <w:r>
        <w:t>the group to implement a pipelined processor.</w:t>
      </w:r>
      <w:r>
        <w:rPr>
          <w:noProof/>
          <w:lang w:eastAsia="ko-KR"/>
        </w:rPr>
        <w:t xml:space="preserve"> </w:t>
      </w:r>
      <w:r w:rsidR="0091143E">
        <w:t>The processor is a standard</w:t>
      </w:r>
      <w:r w:rsidR="0091143E">
        <w:t>,</w:t>
      </w:r>
      <w:r w:rsidR="0091143E">
        <w:t xml:space="preserve"> five-stage</w:t>
      </w:r>
      <w:r w:rsidR="0091143E">
        <w:t>,</w:t>
      </w:r>
      <w:r w:rsidR="0091143E">
        <w:t xml:space="preserve"> 32-bit pipelined MIPS processor with </w:t>
      </w:r>
      <w:r w:rsidR="0091143E">
        <w:t xml:space="preserve">a </w:t>
      </w:r>
      <w:r w:rsidR="0091143E">
        <w:t xml:space="preserve">forwarding unit and </w:t>
      </w:r>
      <w:r w:rsidR="0091143E">
        <w:t xml:space="preserve">a </w:t>
      </w:r>
      <w:r w:rsidR="0091143E">
        <w:t>hazard detection unit. The optimization is based on the cache implementation, which includes</w:t>
      </w:r>
      <w:r w:rsidR="0091143E">
        <w:t xml:space="preserve"> an</w:t>
      </w:r>
      <w:r w:rsidR="0091143E">
        <w:t xml:space="preserve"> instruction cache and </w:t>
      </w:r>
      <w:r w:rsidR="0091143E">
        <w:t xml:space="preserve">a </w:t>
      </w:r>
      <w:r w:rsidR="0091143E">
        <w:t>data cache.</w:t>
      </w:r>
    </w:p>
    <w:p w14:paraId="0A7130AD" w14:textId="1405B7D3" w:rsidR="008A3C23" w:rsidRDefault="009B1EEF" w:rsidP="001F4C5C">
      <w:pPr>
        <w:pStyle w:val="Heading1"/>
      </w:pPr>
      <w:r>
        <w:t>Design Approach</w:t>
      </w:r>
    </w:p>
    <w:p w14:paraId="026A2426" w14:textId="3187448B" w:rsidR="0091143E" w:rsidRDefault="0091143E" w:rsidP="00F74E1F">
      <w:pPr>
        <w:pStyle w:val="Text"/>
      </w:pPr>
      <w:r>
        <w:t xml:space="preserve">For </w:t>
      </w:r>
      <w:r>
        <w:t xml:space="preserve">the instruction cache, </w:t>
      </w:r>
      <w:r>
        <w:t xml:space="preserve">only </w:t>
      </w:r>
      <w:r>
        <w:t xml:space="preserve">the </w:t>
      </w:r>
      <w:r>
        <w:t>read case</w:t>
      </w:r>
      <w:r>
        <w:t xml:space="preserve"> needs to be considered</w:t>
      </w:r>
      <w:r>
        <w:t xml:space="preserve">. We separate working flow into three stages: idle and compute stage, memory access stage, and write-back and memory read stage. In the first stage, if </w:t>
      </w:r>
      <w:r>
        <w:t xml:space="preserve">a </w:t>
      </w:r>
      <w:r>
        <w:t xml:space="preserve">hit exists, </w:t>
      </w:r>
      <w:r>
        <w:t xml:space="preserve">the </w:t>
      </w:r>
      <w:r>
        <w:t xml:space="preserve">instruction cache directly outputs </w:t>
      </w:r>
      <w:r>
        <w:t xml:space="preserve">the </w:t>
      </w:r>
      <w:r>
        <w:t xml:space="preserve">result. Otherwise, it will determine whether </w:t>
      </w:r>
      <w:r>
        <w:t xml:space="preserve">it </w:t>
      </w:r>
      <w:r>
        <w:t>needs to conduct write-back</w:t>
      </w:r>
      <w:r>
        <w:t>,</w:t>
      </w:r>
      <w:r>
        <w:t xml:space="preserve"> based on </w:t>
      </w:r>
      <w:r>
        <w:t xml:space="preserve">the </w:t>
      </w:r>
      <w:r>
        <w:t xml:space="preserve">dirty bit. The second stage is more like a control stage, in which several intermediate signals are set and reset. The third stage is </w:t>
      </w:r>
      <w:r w:rsidR="00ED3A71">
        <w:t>for</w:t>
      </w:r>
      <w:r>
        <w:t xml:space="preserve"> interacting</w:t>
      </w:r>
      <w:r>
        <w:rPr>
          <w:rFonts w:hint="eastAsia"/>
        </w:rPr>
        <w:t xml:space="preserve"> </w:t>
      </w:r>
      <w:r>
        <w:t xml:space="preserve">with memory, including write-back (if dirty) and reading from memory. </w:t>
      </w:r>
      <w:r w:rsidR="00121EE8">
        <w:t>Both require</w:t>
      </w:r>
      <w:r>
        <w:t xml:space="preserve"> four times to complete, that is, one word at a time. After write-back is conducted, it will go back to the first stage and follow the hit pattern.</w:t>
      </w:r>
    </w:p>
    <w:p w14:paraId="5341ED9A" w14:textId="25728AB0" w:rsidR="00D66933" w:rsidRDefault="0091143E" w:rsidP="00F74E1F">
      <w:pPr>
        <w:pStyle w:val="Text"/>
      </w:pPr>
      <w:r>
        <w:t xml:space="preserve">For </w:t>
      </w:r>
      <w:r w:rsidR="00121EE8">
        <w:t xml:space="preserve">the </w:t>
      </w:r>
      <w:r>
        <w:t>data cache, both read and write cases</w:t>
      </w:r>
      <w:r w:rsidR="00121EE8">
        <w:t xml:space="preserve"> must be considered</w:t>
      </w:r>
      <w:r>
        <w:t xml:space="preserve">. However, the only change is in the first stage. If </w:t>
      </w:r>
      <w:r w:rsidR="00121EE8">
        <w:t>a hit occurs</w:t>
      </w:r>
      <w:r>
        <w:t xml:space="preserve">, data will be directly written into the block. </w:t>
      </w:r>
      <w:r w:rsidR="00D66933">
        <w:t>The o</w:t>
      </w:r>
      <w:r>
        <w:t>ther steps are</w:t>
      </w:r>
      <w:r>
        <w:t xml:space="preserve"> t</w:t>
      </w:r>
      <w:r w:rsidR="00D66933">
        <w:t>he same as the</w:t>
      </w:r>
      <w:r>
        <w:t xml:space="preserve"> instruction cache.</w:t>
      </w:r>
    </w:p>
    <w:p w14:paraId="545D6FC8" w14:textId="61627879" w:rsidR="00E97B99" w:rsidRDefault="00D66933" w:rsidP="00E97B99">
      <w:pPr>
        <w:pStyle w:val="Heading2"/>
      </w:pPr>
      <w:r>
        <w:t>Testing Procedure</w:t>
      </w:r>
    </w:p>
    <w:p w14:paraId="6115D8D0" w14:textId="23590102" w:rsidR="00D66933" w:rsidRDefault="00AB0F46" w:rsidP="00F74E1F">
      <w:pPr>
        <w:spacing w:line="252" w:lineRule="auto"/>
        <w:jc w:val="both"/>
      </w:pPr>
      <w:r>
        <w:t>Several</w:t>
      </w:r>
      <w:r w:rsidR="00D66933">
        <w:t xml:space="preserve"> MIPS program</w:t>
      </w:r>
      <w:r>
        <w:t>s</w:t>
      </w:r>
      <w:r w:rsidR="00D66933">
        <w:t xml:space="preserve"> </w:t>
      </w:r>
      <w:r>
        <w:t xml:space="preserve">were used </w:t>
      </w:r>
      <w:r w:rsidR="00D66933">
        <w:t xml:space="preserve">to test the performance of </w:t>
      </w:r>
      <w:r>
        <w:t xml:space="preserve">the </w:t>
      </w:r>
      <w:r w:rsidR="00D66933">
        <w:t xml:space="preserve">processor. </w:t>
      </w:r>
    </w:p>
    <w:p w14:paraId="1E2B9335" w14:textId="77777777" w:rsidR="00D66933" w:rsidRDefault="00D66933" w:rsidP="00F74E1F">
      <w:pPr>
        <w:spacing w:line="252" w:lineRule="auto"/>
        <w:ind w:left="202"/>
        <w:jc w:val="both"/>
      </w:pPr>
      <w:r w:rsidRPr="00AB0F46">
        <w:rPr>
          <w:b/>
          <w:i/>
        </w:rPr>
        <w:t>Factorial program:</w:t>
      </w:r>
      <w:r>
        <w:t xml:space="preserve"> it is used to calculate the factorial of an integer. The result is stored into register 2. The program contains basic ALU execution: add and multiply and uses branch instruction to conduct looping.</w:t>
      </w:r>
    </w:p>
    <w:p w14:paraId="08BB2476" w14:textId="77777777" w:rsidR="00D66933" w:rsidRPr="005B3E2B" w:rsidRDefault="00D66933" w:rsidP="00F74E1F">
      <w:pPr>
        <w:spacing w:line="252" w:lineRule="auto"/>
        <w:ind w:left="202"/>
        <w:jc w:val="both"/>
        <w:rPr>
          <w:bCs/>
        </w:rPr>
      </w:pPr>
      <w:r w:rsidRPr="00AB0F46">
        <w:rPr>
          <w:b/>
          <w:bCs/>
          <w:i/>
        </w:rPr>
        <w:t>Fibonacci</w:t>
      </w:r>
      <w:r w:rsidRPr="00AB0F46">
        <w:rPr>
          <w:rFonts w:hint="eastAsia"/>
          <w:b/>
          <w:bCs/>
          <w:i/>
        </w:rPr>
        <w:t xml:space="preserve"> </w:t>
      </w:r>
      <w:r w:rsidRPr="00AB0F46">
        <w:rPr>
          <w:b/>
          <w:bCs/>
          <w:i/>
        </w:rPr>
        <w:t>program:</w:t>
      </w:r>
      <w:r>
        <w:rPr>
          <w:bCs/>
        </w:rPr>
        <w:t xml:space="preserve"> it is used to generate Fibonacci series. The generated numbers are first stored in register 2, and then to adjacent locations in memory. The program generates in total 32 numbers. Store word instructions show the advantage of cache for interacting with memory. </w:t>
      </w:r>
    </w:p>
    <w:p w14:paraId="61A74296" w14:textId="06B72C47" w:rsidR="00E97B99" w:rsidRDefault="00D66933" w:rsidP="00F74E1F">
      <w:pPr>
        <w:spacing w:line="252" w:lineRule="auto"/>
        <w:ind w:left="202"/>
        <w:jc w:val="both"/>
      </w:pPr>
      <w:r w:rsidRPr="00AB0F46">
        <w:rPr>
          <w:b/>
          <w:i/>
        </w:rPr>
        <w:t>Bitwise Program:</w:t>
      </w:r>
      <w:r>
        <w:t xml:space="preserve"> it contains no loop and a few branch command</w:t>
      </w:r>
      <w:r w:rsidR="00AB0F46">
        <w:t>s</w:t>
      </w:r>
      <w:r>
        <w:t>. Therefore, caching hardly have any effect on the program performance.</w:t>
      </w:r>
    </w:p>
    <w:p w14:paraId="68B26495" w14:textId="6D378A07" w:rsidR="00E97B99" w:rsidRDefault="00AB0F46" w:rsidP="00E97B99">
      <w:pPr>
        <w:pStyle w:val="Heading2"/>
      </w:pPr>
      <w:r>
        <w:t>Evaluation Procedure</w:t>
      </w:r>
    </w:p>
    <w:p w14:paraId="752451AE" w14:textId="3F76A64B" w:rsidR="00E97B99" w:rsidRDefault="00AB0F46" w:rsidP="00E97B99">
      <w:pPr>
        <w:pStyle w:val="Text"/>
      </w:pPr>
      <w:r>
        <w:t xml:space="preserve">The run time of the programs were compared for each processor (with and without </w:t>
      </w:r>
      <w:r w:rsidR="00F74E1F">
        <w:t xml:space="preserve">the </w:t>
      </w:r>
      <w:r>
        <w:t>cache).</w:t>
      </w:r>
    </w:p>
    <w:p w14:paraId="0D5E84EA" w14:textId="634F16E5" w:rsidR="00E97B99" w:rsidRDefault="00AB0F46" w:rsidP="00E97B99">
      <w:pPr>
        <w:pStyle w:val="Heading1"/>
      </w:pPr>
      <w:r>
        <w:t>Details</w:t>
      </w:r>
    </w:p>
    <w:p w14:paraId="536F5369" w14:textId="4689344C" w:rsidR="00E97B99" w:rsidRDefault="00AB0F46" w:rsidP="00E97B99">
      <w:pPr>
        <w:pStyle w:val="Heading2"/>
      </w:pPr>
      <w:r>
        <w:t>Component Descriptions</w:t>
      </w:r>
    </w:p>
    <w:p w14:paraId="0854F9C2" w14:textId="01976077" w:rsidR="00F74E1F" w:rsidRDefault="001E3ED7" w:rsidP="00F74E1F">
      <w:pPr>
        <w:pStyle w:val="Text"/>
      </w:pPr>
      <w:r>
        <w:t>The pipeline</w:t>
      </w:r>
      <w:r w:rsidR="00F74E1F">
        <w:t xml:space="preserve"> divides</w:t>
      </w:r>
      <w:r w:rsidR="00F74E1F" w:rsidRPr="00B61BDA">
        <w:t xml:space="preserve"> a typical instruction into five stages, </w:t>
      </w:r>
      <w:r w:rsidRPr="001E3ED7">
        <w:rPr>
          <w:i/>
        </w:rPr>
        <w:t>Instruction Fetch</w:t>
      </w:r>
      <w:r>
        <w:t xml:space="preserve"> (</w:t>
      </w:r>
      <w:r w:rsidR="00F74E1F" w:rsidRPr="00B61BDA">
        <w:t>IF</w:t>
      </w:r>
      <w:r>
        <w:t xml:space="preserve">), </w:t>
      </w:r>
      <w:r w:rsidRPr="001E3ED7">
        <w:rPr>
          <w:i/>
        </w:rPr>
        <w:t>Instruction Decode</w:t>
      </w:r>
      <w:r>
        <w:t xml:space="preserve"> (</w:t>
      </w:r>
      <w:r w:rsidR="00F74E1F" w:rsidRPr="00B61BDA">
        <w:t>ID</w:t>
      </w:r>
      <w:r>
        <w:t xml:space="preserve">), </w:t>
      </w:r>
      <w:r w:rsidRPr="001E3ED7">
        <w:rPr>
          <w:i/>
        </w:rPr>
        <w:t>Execution</w:t>
      </w:r>
      <w:r>
        <w:t xml:space="preserve"> (EX), </w:t>
      </w:r>
      <w:r w:rsidRPr="001E3ED7">
        <w:rPr>
          <w:i/>
        </w:rPr>
        <w:t>Memory</w:t>
      </w:r>
      <w:r>
        <w:t xml:space="preserve"> (MEM), and </w:t>
      </w:r>
      <w:r w:rsidRPr="001E3ED7">
        <w:rPr>
          <w:i/>
        </w:rPr>
        <w:t>Write Back</w:t>
      </w:r>
      <w:r>
        <w:t xml:space="preserve"> (WB).</w:t>
      </w:r>
    </w:p>
    <w:p w14:paraId="19575EEC" w14:textId="11C23901" w:rsidR="00E97B99" w:rsidRDefault="00F74E1F" w:rsidP="00F74E1F">
      <w:pPr>
        <w:pStyle w:val="Text"/>
      </w:pPr>
      <w:r>
        <w:t>The i</w:t>
      </w:r>
      <w:r>
        <w:t>nstruction fetch stage fetches the instruction from memory</w:t>
      </w:r>
      <w:r>
        <w:t>,</w:t>
      </w:r>
      <w:r>
        <w:t xml:space="preserve"> according to the current value of the program counter register</w:t>
      </w:r>
      <w:r>
        <w:t>,</w:t>
      </w:r>
      <w:r>
        <w:t xml:space="preserve"> and sends it to </w:t>
      </w:r>
      <w:r>
        <w:t xml:space="preserve">the </w:t>
      </w:r>
      <w:r>
        <w:t>decode stage.</w:t>
      </w:r>
    </w:p>
    <w:p w14:paraId="4B49459F" w14:textId="4047AE5E" w:rsidR="00F74E1F" w:rsidRDefault="0020444E" w:rsidP="00F74E1F">
      <w:pPr>
        <w:pStyle w:val="Text"/>
      </w:pPr>
      <w:r>
        <w:lastRenderedPageBreak/>
        <w:t>The i</w:t>
      </w:r>
      <w:r w:rsidR="00F74E1F">
        <w:t xml:space="preserve">nstruction decode stage receives the instruction from the instruction fetch unit and sends </w:t>
      </w:r>
      <w:r>
        <w:t xml:space="preserve">the </w:t>
      </w:r>
      <w:r w:rsidR="00F74E1F">
        <w:t xml:space="preserve">appropriate signals to </w:t>
      </w:r>
      <w:r>
        <w:t xml:space="preserve">the </w:t>
      </w:r>
      <w:r w:rsidR="00F74E1F">
        <w:t>other units in the pipeline. It will control the ALU to perform the appropriate operation. It reads values from</w:t>
      </w:r>
      <w:r>
        <w:t xml:space="preserve"> the</w:t>
      </w:r>
      <w:r w:rsidR="00F74E1F">
        <w:t xml:space="preserve"> register file</w:t>
      </w:r>
      <w:r>
        <w:t xml:space="preserve"> and sends them </w:t>
      </w:r>
      <w:r w:rsidR="00F74E1F">
        <w:t>to the input of</w:t>
      </w:r>
      <w:r>
        <w:t xml:space="preserve"> the</w:t>
      </w:r>
      <w:r w:rsidR="00F74E1F">
        <w:t xml:space="preserve"> ALU</w:t>
      </w:r>
      <w:r>
        <w:t>,</w:t>
      </w:r>
      <w:r w:rsidR="00F74E1F">
        <w:t xml:space="preserve"> if needed. It also handles the signals for branch</w:t>
      </w:r>
      <w:r>
        <w:t>ing</w:t>
      </w:r>
      <w:r w:rsidR="00F74E1F">
        <w:t xml:space="preserve"> and forwarding. If there is a branch, a signal will be sent to the IF stage to change </w:t>
      </w:r>
      <w:r>
        <w:t xml:space="preserve">the </w:t>
      </w:r>
      <w:r w:rsidR="00F74E1F">
        <w:t xml:space="preserve">PC value. A signal for </w:t>
      </w:r>
      <w:r>
        <w:t xml:space="preserve">the </w:t>
      </w:r>
      <w:r w:rsidR="00F74E1F">
        <w:t xml:space="preserve">forwarding unit keeps track of the destination register of the previous instruction. Thus, </w:t>
      </w:r>
      <w:r>
        <w:t xml:space="preserve">the </w:t>
      </w:r>
      <w:r w:rsidR="00F74E1F">
        <w:t>for</w:t>
      </w:r>
      <w:r>
        <w:t xml:space="preserve">warding unit can decide whether </w:t>
      </w:r>
      <w:r w:rsidR="00F74E1F">
        <w:t xml:space="preserve">to operate on </w:t>
      </w:r>
      <w:r>
        <w:t xml:space="preserve">the </w:t>
      </w:r>
      <w:r w:rsidR="00F74E1F">
        <w:t xml:space="preserve">current register value or the ALU output. If forwarding needs to be conducted, another signal informs the forwarding unit whether </w:t>
      </w:r>
      <w:r>
        <w:t xml:space="preserve">the </w:t>
      </w:r>
      <w:r w:rsidR="00F74E1F">
        <w:t xml:space="preserve">ALU should receive </w:t>
      </w:r>
      <w:r>
        <w:t xml:space="preserve">the </w:t>
      </w:r>
      <w:r w:rsidR="00F74E1F">
        <w:t>result from the last instruction or from</w:t>
      </w:r>
      <w:r>
        <w:t xml:space="preserve"> the</w:t>
      </w:r>
      <w:r w:rsidR="00F74E1F">
        <w:t xml:space="preserve"> memory stage. </w:t>
      </w:r>
    </w:p>
    <w:p w14:paraId="187D4D0B" w14:textId="332D3A4B" w:rsidR="00F74E1F" w:rsidRDefault="0020444E" w:rsidP="00F74E1F">
      <w:pPr>
        <w:pStyle w:val="Text"/>
      </w:pPr>
      <w:r>
        <w:t>The e</w:t>
      </w:r>
      <w:r w:rsidR="00F74E1F">
        <w:t xml:space="preserve">xecution stage receives signals from the decode stage and </w:t>
      </w:r>
      <w:r>
        <w:t xml:space="preserve">the </w:t>
      </w:r>
      <w:r w:rsidR="00F74E1F">
        <w:t>forwarding unit. It is a simple unit to operate on the passed operands based on the opcode.</w:t>
      </w:r>
    </w:p>
    <w:p w14:paraId="40BFD261" w14:textId="6BE8D6DB" w:rsidR="00F74E1F" w:rsidRDefault="0020444E" w:rsidP="00F74E1F">
      <w:pPr>
        <w:pStyle w:val="Text"/>
      </w:pPr>
      <w:r>
        <w:t>The m</w:t>
      </w:r>
      <w:r w:rsidR="00F74E1F">
        <w:t>emory stage acts on all data memory accesses. It receives a signal from the decoder and determine</w:t>
      </w:r>
      <w:r>
        <w:t>s</w:t>
      </w:r>
      <w:r w:rsidR="00F74E1F">
        <w:t xml:space="preserve"> whether the current instruction needs to access memory.</w:t>
      </w:r>
    </w:p>
    <w:p w14:paraId="254CA19B" w14:textId="774FBE34" w:rsidR="00F74E1F" w:rsidRDefault="0020444E" w:rsidP="00F74E1F">
      <w:pPr>
        <w:pStyle w:val="Text"/>
      </w:pPr>
      <w:r>
        <w:t>The w</w:t>
      </w:r>
      <w:r w:rsidR="00F74E1F">
        <w:t xml:space="preserve">rite back stage receives signals from the EX stage to determine whether it needs to stall for memory or it can take the value from </w:t>
      </w:r>
      <w:r w:rsidR="00474572">
        <w:t xml:space="preserve">the </w:t>
      </w:r>
      <w:r w:rsidR="00F74E1F">
        <w:t>EX stage directly and perform write back. The destination register is sent from the decoder to it.</w:t>
      </w:r>
    </w:p>
    <w:p w14:paraId="4B24E7E2" w14:textId="0D079BF7" w:rsidR="00F74E1F" w:rsidRPr="003F5BBC" w:rsidRDefault="00F74E1F" w:rsidP="00F74E1F">
      <w:pPr>
        <w:pStyle w:val="Text"/>
      </w:pPr>
      <w:r>
        <w:t xml:space="preserve">Between these stages, pipeline registers are inserted to ensure that </w:t>
      </w:r>
      <w:r w:rsidRPr="003F5BBC">
        <w:t xml:space="preserve">there is no conflicting data due to multiple instructions being executed simultaneously. </w:t>
      </w:r>
    </w:p>
    <w:p w14:paraId="1A915A21" w14:textId="0ABA918A" w:rsidR="00F74E1F" w:rsidRDefault="00CA6537" w:rsidP="00F74E1F">
      <w:pPr>
        <w:pStyle w:val="Text"/>
      </w:pPr>
      <w:r>
        <w:t>The f</w:t>
      </w:r>
      <w:r w:rsidR="00F74E1F">
        <w:t xml:space="preserve">orwarding unit is a hardware solution to deal with data hazards, which is </w:t>
      </w:r>
      <w:r>
        <w:t xml:space="preserve">used to </w:t>
      </w:r>
      <w:r w:rsidR="00F74E1F">
        <w:t>proper</w:t>
      </w:r>
      <w:r>
        <w:t>ly pass</w:t>
      </w:r>
      <w:r w:rsidR="00F74E1F">
        <w:t xml:space="preserve"> values early from the pipeline registers to the input of </w:t>
      </w:r>
      <w:r>
        <w:t xml:space="preserve">the </w:t>
      </w:r>
      <w:r w:rsidR="00F74E1F">
        <w:t xml:space="preserve">ALU rather than waiting for WB to write </w:t>
      </w:r>
      <w:r>
        <w:t xml:space="preserve">to the </w:t>
      </w:r>
      <w:r w:rsidR="00F74E1F">
        <w:t>register file.</w:t>
      </w:r>
      <w:r w:rsidR="00F74E1F" w:rsidRPr="00F74E1F">
        <w:t xml:space="preserve"> </w:t>
      </w:r>
      <w:r w:rsidR="00226754">
        <w:t>When an</w:t>
      </w:r>
      <w:r w:rsidR="00F74E1F" w:rsidRPr="00126FC4">
        <w:t xml:space="preserve"> instruction depends o</w:t>
      </w:r>
      <w:r w:rsidR="00226754">
        <w:t xml:space="preserve">n a non-memory instruction prior to </w:t>
      </w:r>
      <w:r w:rsidR="00F74E1F" w:rsidRPr="00126FC4">
        <w:t>it, the forwarding unit will feedback the out</w:t>
      </w:r>
      <w:r w:rsidR="00F74E1F">
        <w:t>put of the EX stage back to it</w:t>
      </w:r>
      <w:r w:rsidR="00226754">
        <w:t xml:space="preserve">. When an </w:t>
      </w:r>
      <w:r w:rsidR="00F74E1F" w:rsidRPr="00126FC4">
        <w:t>instruction depends on a memory instruction, the forwarding unit will pass the output of th</w:t>
      </w:r>
      <w:r w:rsidR="00F74E1F">
        <w:t>e memory stage to the EX stage.</w:t>
      </w:r>
    </w:p>
    <w:p w14:paraId="6FB707D9" w14:textId="52E948AA" w:rsidR="00F74E1F" w:rsidRDefault="00226754" w:rsidP="00474572">
      <w:pPr>
        <w:pStyle w:val="Text"/>
      </w:pPr>
      <w:r>
        <w:t>The h</w:t>
      </w:r>
      <w:r w:rsidR="00F74E1F">
        <w:t>azard detection unit is used in the ID stage to insert a stall between load and its use.</w:t>
      </w:r>
    </w:p>
    <w:p w14:paraId="26872858" w14:textId="2F393F6B" w:rsidR="00474572" w:rsidRDefault="00474572" w:rsidP="00474572">
      <w:pPr>
        <w:pStyle w:val="Heading2"/>
      </w:pPr>
      <w:r>
        <w:t>Optimization</w:t>
      </w:r>
    </w:p>
    <w:p w14:paraId="1F011CFE" w14:textId="2FF56166" w:rsidR="004C2944" w:rsidRDefault="004C2944" w:rsidP="004C2944">
      <w:pPr>
        <w:pStyle w:val="Text"/>
      </w:pPr>
      <w:r>
        <w:t>In the deliverable 4</w:t>
      </w:r>
      <w:r>
        <w:t xml:space="preserve">, we </w:t>
      </w:r>
      <w:r>
        <w:t>developed two memories</w:t>
      </w:r>
      <w:r>
        <w:t xml:space="preserve">: instruction memory and data memory, and put them </w:t>
      </w:r>
      <w:r>
        <w:t>into two stages: IF and MEM. It was</w:t>
      </w:r>
      <w:r>
        <w:t xml:space="preserve"> also assumed that it has no delay. In this project, memory is implemented as a unified one</w:t>
      </w:r>
      <w:r>
        <w:t>, for both code and data, and</w:t>
      </w:r>
      <w:r>
        <w:t xml:space="preserve"> is </w:t>
      </w:r>
      <w:r>
        <w:rPr>
          <w:rFonts w:hint="eastAsia"/>
        </w:rPr>
        <w:t>isolated</w:t>
      </w:r>
      <w:r>
        <w:t xml:space="preserve"> from stages as a separate entity. The memory delay is set as 10 cycles.  </w:t>
      </w:r>
    </w:p>
    <w:p w14:paraId="08C20E19" w14:textId="2C71527E" w:rsidR="004C2944" w:rsidRPr="00321EC2" w:rsidRDefault="004C2944" w:rsidP="004C2944">
      <w:pPr>
        <w:pStyle w:val="Text"/>
      </w:pPr>
      <w:r>
        <w:t>T</w:t>
      </w:r>
      <w:r w:rsidRPr="00DF3743">
        <w:t>wo types of caches</w:t>
      </w:r>
      <w:r>
        <w:t xml:space="preserve"> </w:t>
      </w:r>
      <w:r>
        <w:t xml:space="preserve">are </w:t>
      </w:r>
      <w:r>
        <w:t>included</w:t>
      </w:r>
      <w:r>
        <w:t xml:space="preserve"> in this project</w:t>
      </w:r>
      <w:r w:rsidRPr="00DF3743">
        <w:t xml:space="preserve">. </w:t>
      </w:r>
      <w:r w:rsidRPr="004C2944">
        <w:t>An</w:t>
      </w:r>
      <w:r>
        <w:rPr>
          <w:b/>
        </w:rPr>
        <w:t xml:space="preserve"> i</w:t>
      </w:r>
      <w:r w:rsidRPr="004C2944">
        <w:rPr>
          <w:b/>
        </w:rPr>
        <w:t>nstruction cache</w:t>
      </w:r>
      <w:r w:rsidRPr="004C2944">
        <w:t xml:space="preserve"> </w:t>
      </w:r>
      <w:r w:rsidRPr="00DF3743">
        <w:t xml:space="preserve">is to speed up executable instruction fetch. </w:t>
      </w:r>
      <w:r>
        <w:t xml:space="preserve">A </w:t>
      </w:r>
      <w:r w:rsidRPr="004C2944">
        <w:rPr>
          <w:b/>
        </w:rPr>
        <w:t>d</w:t>
      </w:r>
      <w:r w:rsidRPr="004C2944">
        <w:rPr>
          <w:b/>
        </w:rPr>
        <w:t>ata cache</w:t>
      </w:r>
      <w:r w:rsidRPr="004C2944">
        <w:t xml:space="preserve"> </w:t>
      </w:r>
      <w:r w:rsidRPr="00DF3743">
        <w:t xml:space="preserve">is to speed up data fetch and store. </w:t>
      </w:r>
    </w:p>
    <w:p w14:paraId="17A3960C" w14:textId="63B21A97" w:rsidR="004C2944" w:rsidRDefault="004C2944" w:rsidP="004C2944">
      <w:pPr>
        <w:pStyle w:val="Text"/>
      </w:pPr>
      <w:r>
        <w:t xml:space="preserve">The caches implemented in </w:t>
      </w:r>
      <w:r>
        <w:t>our project have</w:t>
      </w:r>
      <w:r>
        <w:t xml:space="preserve"> the following characteristics and parameters:</w:t>
      </w:r>
    </w:p>
    <w:p w14:paraId="79C01057" w14:textId="77777777" w:rsidR="004C2944" w:rsidRDefault="004C2944" w:rsidP="004C2944">
      <w:pPr>
        <w:pStyle w:val="Text"/>
        <w:numPr>
          <w:ilvl w:val="0"/>
          <w:numId w:val="43"/>
        </w:numPr>
      </w:pPr>
      <w:r>
        <w:t xml:space="preserve">Write-back policy </w:t>
      </w:r>
    </w:p>
    <w:p w14:paraId="583FCC78" w14:textId="77777777" w:rsidR="004C2944" w:rsidRDefault="004C2944" w:rsidP="004C2944">
      <w:pPr>
        <w:pStyle w:val="Text"/>
        <w:numPr>
          <w:ilvl w:val="0"/>
          <w:numId w:val="43"/>
        </w:numPr>
      </w:pPr>
      <w:r>
        <w:t xml:space="preserve">Direct-mapped </w:t>
      </w:r>
    </w:p>
    <w:p w14:paraId="229402F8" w14:textId="77777777" w:rsidR="004C2944" w:rsidRDefault="004C2944" w:rsidP="004C2944">
      <w:pPr>
        <w:pStyle w:val="Text"/>
        <w:numPr>
          <w:ilvl w:val="0"/>
          <w:numId w:val="43"/>
        </w:numPr>
      </w:pPr>
      <w:r>
        <w:t xml:space="preserve">32-bit words </w:t>
      </w:r>
    </w:p>
    <w:p w14:paraId="2342A2BC" w14:textId="77777777" w:rsidR="004C2944" w:rsidRDefault="004C2944" w:rsidP="004C2944">
      <w:pPr>
        <w:pStyle w:val="Text"/>
        <w:numPr>
          <w:ilvl w:val="0"/>
          <w:numId w:val="43"/>
        </w:numPr>
      </w:pPr>
      <w:r>
        <w:t>128-bit blocks (4 words per block) word addressable</w:t>
      </w:r>
    </w:p>
    <w:p w14:paraId="4E69DA71" w14:textId="77777777" w:rsidR="004C2944" w:rsidRDefault="004C2944" w:rsidP="004C2944">
      <w:pPr>
        <w:pStyle w:val="Text"/>
        <w:numPr>
          <w:ilvl w:val="0"/>
          <w:numId w:val="43"/>
        </w:numPr>
      </w:pPr>
      <w:r>
        <w:t>4096 bits of data storage (32 blocks)</w:t>
      </w:r>
    </w:p>
    <w:p w14:paraId="4DEDFA37" w14:textId="77777777" w:rsidR="004C2944" w:rsidRDefault="004C2944" w:rsidP="004C2944">
      <w:pPr>
        <w:pStyle w:val="Text"/>
        <w:numPr>
          <w:ilvl w:val="0"/>
          <w:numId w:val="43"/>
        </w:numPr>
      </w:pPr>
      <w:r>
        <w:t>32-bit addresses</w:t>
      </w:r>
    </w:p>
    <w:p w14:paraId="3DA4EFAA" w14:textId="77777777" w:rsidR="004C2944" w:rsidRDefault="004C2944" w:rsidP="004C2944">
      <w:pPr>
        <w:pStyle w:val="Text"/>
        <w:numPr>
          <w:ilvl w:val="0"/>
          <w:numId w:val="43"/>
        </w:numPr>
      </w:pPr>
      <w:r>
        <w:t>data tags flags (valid bit, dirty bit)</w:t>
      </w:r>
    </w:p>
    <w:p w14:paraId="7B8B24DF" w14:textId="77777777" w:rsidR="004C2944" w:rsidRDefault="004C2944" w:rsidP="004C2944">
      <w:pPr>
        <w:pStyle w:val="Text"/>
      </w:pPr>
      <w:r w:rsidRPr="00DF3743">
        <w:lastRenderedPageBreak/>
        <w:t>Memory cache is the fastest type of memo</w:t>
      </w:r>
      <w:r>
        <w:t>ry after the CPU registers, therefore,</w:t>
      </w:r>
      <w:r w:rsidRPr="00DF3743">
        <w:t xml:space="preserve"> the cache design and caching strategie</w:t>
      </w:r>
      <w:r>
        <w:t>s directly impact processor</w:t>
      </w:r>
      <w:r w:rsidRPr="00DF3743">
        <w:t xml:space="preserve"> performance. </w:t>
      </w:r>
    </w:p>
    <w:p w14:paraId="2412703B" w14:textId="3FCF2DC2" w:rsidR="004C2944" w:rsidRDefault="004C2944" w:rsidP="004C2944">
      <w:pPr>
        <w:pStyle w:val="Text"/>
      </w:pPr>
      <w:r>
        <w:t>The write method used is write-back policy. Since the cache storage is large</w:t>
      </w:r>
      <w:r>
        <w:t xml:space="preserve"> </w:t>
      </w:r>
      <w:r>
        <w:t>(4KB), there are not many write-backs and the method is clearly better than the write-through method.</w:t>
      </w:r>
    </w:p>
    <w:p w14:paraId="1757D132" w14:textId="29F905F1" w:rsidR="004C2944" w:rsidRDefault="004C2944" w:rsidP="004C2944">
      <w:pPr>
        <w:pStyle w:val="Text"/>
      </w:pPr>
      <w:r>
        <w:t xml:space="preserve">The structure used is direct-mapped. When the data required is in </w:t>
      </w:r>
      <w:r>
        <w:t xml:space="preserve">the </w:t>
      </w:r>
      <w:r>
        <w:t>cache</w:t>
      </w:r>
      <w:r>
        <w:t xml:space="preserve"> </w:t>
      </w:r>
      <w:r>
        <w:t>(hit), the efficiency of dir</w:t>
      </w:r>
      <w:r>
        <w:t>ect-mapped is fully exploited. This is b</w:t>
      </w:r>
      <w:r>
        <w:t xml:space="preserve">ecause it needs less time to search for </w:t>
      </w:r>
      <w:r>
        <w:t xml:space="preserve">the </w:t>
      </w:r>
      <w:r>
        <w:t xml:space="preserve">data in </w:t>
      </w:r>
      <w:r>
        <w:t xml:space="preserve">the </w:t>
      </w:r>
      <w:r>
        <w:t xml:space="preserve">cache compared to higher associativity. </w:t>
      </w:r>
    </w:p>
    <w:p w14:paraId="25E7A61A" w14:textId="5C957019" w:rsidR="00E97B99" w:rsidRDefault="00474572" w:rsidP="00E97B99">
      <w:pPr>
        <w:pStyle w:val="Heading1"/>
      </w:pPr>
      <w:r>
        <w:t>Testing and Performance Evaluation</w:t>
      </w:r>
    </w:p>
    <w:p w14:paraId="634F23C3" w14:textId="77777777" w:rsidR="00474572" w:rsidRDefault="00474572" w:rsidP="00474572">
      <w:pPr>
        <w:pStyle w:val="Text"/>
      </w:pPr>
      <w:r>
        <w:t>In this section, we will discuss how we tested our system and evaluated its performance after improving it through instruction and data caching. We will first describe how we tested our system from a functional perspective. After that, we will give a thorough description of our performance evaluation.</w:t>
      </w:r>
    </w:p>
    <w:p w14:paraId="7EECA319" w14:textId="5739FC21" w:rsidR="00D16F45" w:rsidRDefault="00D16F45" w:rsidP="00D16F45">
      <w:pPr>
        <w:pStyle w:val="Heading2"/>
      </w:pPr>
      <w:r>
        <w:t>Functional Testing</w:t>
      </w:r>
    </w:p>
    <w:p w14:paraId="266E52BF" w14:textId="3E761A26" w:rsidR="0073309C" w:rsidRDefault="0073309C" w:rsidP="0073309C">
      <w:pPr>
        <w:ind w:firstLine="202"/>
        <w:jc w:val="both"/>
      </w:pPr>
      <w:r>
        <w:t xml:space="preserve">We tested our pipeline processor starts from the very first stage </w:t>
      </w:r>
      <w:r w:rsidRPr="0073309C">
        <w:t xml:space="preserve">IF </w:t>
      </w:r>
      <w:r>
        <w:t xml:space="preserve">after implementation. After the </w:t>
      </w:r>
      <w:r w:rsidRPr="0073309C">
        <w:t>IF</w:t>
      </w:r>
      <w:r>
        <w:t xml:space="preserve"> stage is validated, we then add the second stage </w:t>
      </w:r>
      <w:r w:rsidRPr="0073309C">
        <w:t xml:space="preserve">ID </w:t>
      </w:r>
      <w:r>
        <w:t xml:space="preserve">and then add each stage one by one. Every time we only add one unit of pipeline to easily verify which stage has occurred problems so that we can </w:t>
      </w:r>
      <w:r w:rsidRPr="00E50353">
        <w:t xml:space="preserve">specifically </w:t>
      </w:r>
      <w:r>
        <w:t>focus on one stage to perform debugging instead of working on the whole pipeline.</w:t>
      </w:r>
    </w:p>
    <w:p w14:paraId="6DCEFF0B" w14:textId="53C0F0FE" w:rsidR="0073309C" w:rsidRDefault="0073309C" w:rsidP="0073309C">
      <w:pPr>
        <w:ind w:firstLine="202"/>
        <w:jc w:val="both"/>
      </w:pPr>
      <w:r>
        <w:t xml:space="preserve">Once we added all stages together, we performed integration testing of the whole pipeline using the test programs. </w:t>
      </w:r>
      <w:r>
        <w:t>Several</w:t>
      </w:r>
      <w:r>
        <w:t xml:space="preserve"> instructions were fed into the CPU and the outputs of registers 0 through 31 were monitored. The instructions that were tested included register based and immediate adds, subtracts (both signed and unsigned), reading and writing memory, and a loop that would force the CPU to jump back to the start of instruction memory and execute those same instructions again. We output the contents of memory inside the </w:t>
      </w:r>
      <w:r w:rsidRPr="0073309C">
        <w:t>MEM</w:t>
      </w:r>
      <w:r>
        <w:t xml:space="preserve"> stage and output the register file inside the </w:t>
      </w:r>
      <w:r w:rsidRPr="0073309C">
        <w:t>ID</w:t>
      </w:r>
      <w:r>
        <w:t xml:space="preserve"> stage instead of doing them in the test bench. We can easily make sure the contents of both registers and memory content are correct by checking out these files. </w:t>
      </w:r>
    </w:p>
    <w:p w14:paraId="4EDBDD80" w14:textId="72CCE1AE" w:rsidR="0073309C" w:rsidRDefault="0073309C" w:rsidP="0073309C">
      <w:pPr>
        <w:pStyle w:val="Heading2"/>
      </w:pPr>
      <w:r>
        <w:t>Cache Performance</w:t>
      </w:r>
      <w:r>
        <w:t xml:space="preserve"> Testing</w:t>
      </w:r>
    </w:p>
    <w:p w14:paraId="62575028" w14:textId="702CF5BD" w:rsidR="0073309C" w:rsidRDefault="0073309C" w:rsidP="0073309C">
      <w:pPr>
        <w:pStyle w:val="Text"/>
      </w:pPr>
      <w:r>
        <w:t xml:space="preserve">First, </w:t>
      </w:r>
      <w:r>
        <w:rPr>
          <w:rFonts w:hint="eastAsia"/>
        </w:rPr>
        <w:t>we need to verify the execution time</w:t>
      </w:r>
      <w:r w:rsidR="00CA6537">
        <w:t>s</w:t>
      </w:r>
      <w:r>
        <w:rPr>
          <w:rFonts w:hint="eastAsia"/>
        </w:rPr>
        <w:t xml:space="preserve"> of both instruction cache and data cache with the same memory delay when a miss </w:t>
      </w:r>
      <w:r>
        <w:t>happened</w:t>
      </w:r>
      <w:r>
        <w:rPr>
          <w:rFonts w:hint="eastAsia"/>
        </w:rPr>
        <w:t>.</w:t>
      </w:r>
      <w:r w:rsidRPr="00C3725C">
        <w:t xml:space="preserve"> </w:t>
      </w:r>
      <w:r>
        <w:t>We will discuss the simulation result of our pipeline processor based on the Fibonacci series program and verify how the instruction and cache work in our processor.</w:t>
      </w:r>
    </w:p>
    <w:p w14:paraId="64A77139" w14:textId="1FA62D27" w:rsidR="0073309C" w:rsidRPr="0073309C" w:rsidRDefault="0073309C" w:rsidP="0073309C">
      <w:pPr>
        <w:pStyle w:val="Text"/>
      </w:pPr>
      <w:r>
        <w:t xml:space="preserve">Since the size of block for both instruction cache and data cache is 4 words and the size of each memory address is one word, once </w:t>
      </w:r>
      <w:r>
        <w:rPr>
          <w:rFonts w:hint="eastAsia"/>
        </w:rPr>
        <w:t xml:space="preserve">a </w:t>
      </w:r>
      <w:r>
        <w:t xml:space="preserve">cache miss happened, </w:t>
      </w:r>
      <w:r>
        <w:rPr>
          <w:rFonts w:hint="eastAsia"/>
        </w:rPr>
        <w:t>cache</w:t>
      </w:r>
      <w:r>
        <w:t xml:space="preserve"> would read four times data from memory to fill in its block after 40 clock cycles</w:t>
      </w:r>
      <w:r w:rsidRPr="00CF3787">
        <w:t xml:space="preserve"> </w:t>
      </w:r>
      <w:r w:rsidR="00727160">
        <w:t>memory delay. The corresponding</w:t>
      </w:r>
      <w:r>
        <w:t xml:space="preserve"> simulation waveform</w:t>
      </w:r>
      <w:r w:rsidR="00727160">
        <w:t>s are</w:t>
      </w:r>
      <w:r>
        <w:t xml:space="preserve"> shown below</w:t>
      </w:r>
      <w:r w:rsidR="00727160">
        <w:t>.</w:t>
      </w:r>
    </w:p>
    <w:p w14:paraId="71620878" w14:textId="5A342A88" w:rsidR="00727160" w:rsidRDefault="004C2944" w:rsidP="00206A11">
      <w:pPr>
        <w:pStyle w:val="Text"/>
        <w:ind w:firstLine="0"/>
      </w:pPr>
      <w:r>
        <w:rPr>
          <w:noProof/>
          <w:lang w:eastAsia="ko-KR"/>
        </w:rPr>
        <w:lastRenderedPageBreak/>
        <mc:AlternateContent>
          <mc:Choice Requires="wps">
            <w:drawing>
              <wp:anchor distT="0" distB="0" distL="114300" distR="114300" simplePos="0" relativeHeight="251663360" behindDoc="0" locked="0" layoutInCell="1" allowOverlap="1" wp14:anchorId="3AE9DAE3" wp14:editId="4984A403">
                <wp:simplePos x="0" y="0"/>
                <wp:positionH relativeFrom="margin">
                  <wp:posOffset>635</wp:posOffset>
                </wp:positionH>
                <wp:positionV relativeFrom="margin">
                  <wp:posOffset>146685</wp:posOffset>
                </wp:positionV>
                <wp:extent cx="3154680" cy="1767840"/>
                <wp:effectExtent l="0" t="0" r="0" b="10160"/>
                <wp:wrapSquare wrapText="bothSides"/>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1767840"/>
                        </a:xfrm>
                        <a:prstGeom prst="rect">
                          <a:avLst/>
                        </a:prstGeom>
                        <a:solidFill>
                          <a:srgbClr val="FFFFFF"/>
                        </a:solidFill>
                        <a:ln>
                          <a:noFill/>
                        </a:ln>
                        <a:extLst>
                          <a:ext uri="{91240B29-F687-4f45-9708-019B960494DF}">
                            <a14:hiddenLine xmlns="" xmlns:a14="http://schemas.microsoft.com/office/drawing/2010/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w="9525">
                              <a:solidFill>
                                <a:srgbClr val="000000"/>
                              </a:solidFill>
                              <a:miter lim="800000"/>
                              <a:headEnd/>
                              <a:tailEnd/>
                            </a14:hiddenLine>
                          </a:ext>
                        </a:extLst>
                      </wps:spPr>
                      <wps:txbx>
                        <w:txbxContent>
                          <w:p w14:paraId="58FEEA97" w14:textId="0ECB91D2" w:rsidR="004C2944" w:rsidRDefault="004C2944" w:rsidP="004C2944">
                            <w:pPr>
                              <w:pStyle w:val="FootnoteText"/>
                              <w:ind w:firstLine="0"/>
                            </w:pPr>
                            <w:r>
                              <w:drawing>
                                <wp:inline distT="0" distB="0" distL="0" distR="0" wp14:anchorId="41316AED" wp14:editId="49B70F1C">
                                  <wp:extent cx="3154680" cy="1636918"/>
                                  <wp:effectExtent l="0" t="0" r="0" b="0"/>
                                  <wp:docPr id="33" name="Picture 33" descr="Snip20170411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ip20170411_1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4680" cy="1636918"/>
                                          </a:xfrm>
                                          <a:prstGeom prst="rect">
                                            <a:avLst/>
                                          </a:prstGeom>
                                          <a:noFill/>
                                          <a:ln>
                                            <a:noFill/>
                                          </a:ln>
                                        </pic:spPr>
                                      </pic:pic>
                                    </a:graphicData>
                                  </a:graphic>
                                </wp:inline>
                              </w:drawing>
                            </w:r>
                          </w:p>
                          <w:p w14:paraId="467A7C9F" w14:textId="28E9E5C3" w:rsidR="004C2944" w:rsidRDefault="00206A11" w:rsidP="004C2944">
                            <w:pPr>
                              <w:pStyle w:val="FootnoteText"/>
                              <w:ind w:firstLine="0"/>
                            </w:pPr>
                            <w:r>
                              <w:t>Fig. 3</w:t>
                            </w:r>
                            <w:r w:rsidR="004C2944">
                              <w:t xml:space="preserve">. </w:t>
                            </w:r>
                            <w:r>
                              <w:t>Simulation Waveform</w:t>
                            </w:r>
                            <w:r w:rsidR="004C2944">
                              <w:t>.</w:t>
                            </w:r>
                          </w:p>
                          <w:p w14:paraId="640BAA77" w14:textId="77777777" w:rsidR="004C2944" w:rsidRDefault="004C2944" w:rsidP="004C2944">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E9DAE3" id="_x0000_s1028" type="#_x0000_t202" style="position:absolute;left:0;text-align:left;margin-left:.05pt;margin-top:11.55pt;width:248.4pt;height:139.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" stroked="f">
                <v:textbox inset="0,0,0,0">
                  <w:txbxContent>
                    <w:p w14:paraId="58FEEA97" w14:textId="0ECB91D2" w:rsidR="004C2944" w:rsidRDefault="004C2944" w:rsidP="004C2944">
                      <w:pPr>
                        <w:pStyle w:val="FootnoteText"/>
                        <w:ind w:firstLine="0"/>
                      </w:pPr>
                      <w:r>
                        <w:drawing>
                          <wp:inline distT="0" distB="0" distL="0" distR="0" wp14:anchorId="41316AED" wp14:editId="49B70F1C">
                            <wp:extent cx="3154680" cy="1636918"/>
                            <wp:effectExtent l="0" t="0" r="0" b="0"/>
                            <wp:docPr id="33" name="Picture 33" descr="Snip20170411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ip20170411_1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4680" cy="1636918"/>
                                    </a:xfrm>
                                    <a:prstGeom prst="rect">
                                      <a:avLst/>
                                    </a:prstGeom>
                                    <a:noFill/>
                                    <a:ln>
                                      <a:noFill/>
                                    </a:ln>
                                  </pic:spPr>
                                </pic:pic>
                              </a:graphicData>
                            </a:graphic>
                          </wp:inline>
                        </w:drawing>
                      </w:r>
                    </w:p>
                    <w:p w14:paraId="467A7C9F" w14:textId="28E9E5C3" w:rsidR="004C2944" w:rsidRDefault="00206A11" w:rsidP="004C2944">
                      <w:pPr>
                        <w:pStyle w:val="FootnoteText"/>
                        <w:ind w:firstLine="0"/>
                      </w:pPr>
                      <w:r>
                        <w:t>Fig. 3</w:t>
                      </w:r>
                      <w:r w:rsidR="004C2944">
                        <w:t xml:space="preserve">. </w:t>
                      </w:r>
                      <w:r>
                        <w:t>Simulation Waveform</w:t>
                      </w:r>
                      <w:r w:rsidR="004C2944">
                        <w:t>.</w:t>
                      </w:r>
                    </w:p>
                    <w:p w14:paraId="640BAA77" w14:textId="77777777" w:rsidR="004C2944" w:rsidRDefault="004C2944" w:rsidP="004C2944">
                      <w:pPr>
                        <w:pStyle w:val="FootnoteText"/>
                        <w:ind w:firstLine="0"/>
                      </w:pPr>
                      <w:r>
                        <w:t xml:space="preserve"> </w:t>
                      </w:r>
                    </w:p>
                  </w:txbxContent>
                </v:textbox>
                <w10:wrap type="square" anchorx="margin" anchory="margin"/>
              </v:shape>
            </w:pict>
          </mc:Fallback>
        </mc:AlternateContent>
      </w:r>
    </w:p>
    <w:p w14:paraId="6BF96194" w14:textId="3334058C" w:rsidR="00727160" w:rsidRDefault="00DB5D58" w:rsidP="007439A2">
      <w:pPr>
        <w:pStyle w:val="Text"/>
      </w:pPr>
      <w:r>
        <w:rPr>
          <w:noProof/>
          <w:lang w:eastAsia="ko-KR"/>
        </w:rPr>
        <mc:AlternateContent>
          <mc:Choice Requires="wps">
            <w:drawing>
              <wp:anchor distT="0" distB="0" distL="114300" distR="114300" simplePos="0" relativeHeight="251669504" behindDoc="0" locked="0" layoutInCell="1" allowOverlap="1" wp14:anchorId="6EF4A337" wp14:editId="2D2539DC">
                <wp:simplePos x="0" y="0"/>
                <wp:positionH relativeFrom="margin">
                  <wp:posOffset>3382010</wp:posOffset>
                </wp:positionH>
                <wp:positionV relativeFrom="margin">
                  <wp:posOffset>2305050</wp:posOffset>
                </wp:positionV>
                <wp:extent cx="3154680" cy="1971675"/>
                <wp:effectExtent l="0" t="0" r="0" b="9525"/>
                <wp:wrapSquare wrapText="bothSides"/>
                <wp:docPr id="2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1971675"/>
                        </a:xfrm>
                        <a:prstGeom prst="rect">
                          <a:avLst/>
                        </a:prstGeom>
                        <a:solidFill>
                          <a:srgbClr val="FFFFFF"/>
                        </a:solidFill>
                        <a:ln>
                          <a:noFill/>
                        </a:ln>
                        <a:extLst>
                          <a:ext uri="{91240B29-F687-4f45-9708-019B960494DF}">
                            <a14:hiddenLine xmlns="" xmlns:a14="http://schemas.microsoft.com/office/drawing/2010/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w="9525">
                              <a:solidFill>
                                <a:srgbClr val="000000"/>
                              </a:solidFill>
                              <a:miter lim="800000"/>
                              <a:headEnd/>
                              <a:tailEnd/>
                            </a14:hiddenLine>
                          </a:ext>
                        </a:extLst>
                      </wps:spPr>
                      <wps:txbx>
                        <w:txbxContent>
                          <w:p w14:paraId="0579A89C" w14:textId="38A0A92A" w:rsidR="00DB5D58" w:rsidRDefault="00DB5D58" w:rsidP="00DB5D58">
                            <w:pPr>
                              <w:pStyle w:val="FootnoteText"/>
                              <w:ind w:firstLine="0"/>
                              <w:jc w:val="center"/>
                            </w:pPr>
                            <w:r>
                              <w:rPr>
                                <w:noProof/>
                                <w:lang w:eastAsia="ko-KR"/>
                              </w:rPr>
                              <w:drawing>
                                <wp:inline distT="0" distB="0" distL="0" distR="0" wp14:anchorId="536514E3" wp14:editId="633D1021">
                                  <wp:extent cx="3154680" cy="1787381"/>
                                  <wp:effectExtent l="0" t="0" r="0" b="0"/>
                                  <wp:docPr id="34" name="Picture 34" descr="Snip20170411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ip20170411_1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4680" cy="1787381"/>
                                          </a:xfrm>
                                          <a:prstGeom prst="rect">
                                            <a:avLst/>
                                          </a:prstGeom>
                                          <a:noFill/>
                                          <a:ln>
                                            <a:noFill/>
                                          </a:ln>
                                        </pic:spPr>
                                      </pic:pic>
                                    </a:graphicData>
                                  </a:graphic>
                                </wp:inline>
                              </w:drawing>
                            </w:r>
                          </w:p>
                          <w:p w14:paraId="274619FA" w14:textId="0A7E5C6C" w:rsidR="00DB5D58" w:rsidRDefault="00DB5D58" w:rsidP="00DB5D58">
                            <w:pPr>
                              <w:pStyle w:val="FootnoteText"/>
                              <w:ind w:firstLine="0"/>
                            </w:pPr>
                            <w:r>
                              <w:t>Fig. 6</w:t>
                            </w:r>
                            <w:r>
                              <w:t xml:space="preserve">. </w:t>
                            </w:r>
                            <w:r>
                              <w:t>MIPS Fibonacci</w:t>
                            </w:r>
                            <w:r>
                              <w:t xml:space="preserve"> program.</w:t>
                            </w:r>
                          </w:p>
                          <w:p w14:paraId="475F533A" w14:textId="2CAC61BE" w:rsidR="00DB5D58" w:rsidRDefault="00DB5D58" w:rsidP="00DB5D58">
                            <w:pPr>
                              <w:pStyle w:val="FootnoteText"/>
                              <w:ind w:firstLin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F4A337" id="_x0000_s1029" type="#_x0000_t202" style="position:absolute;left:0;text-align:left;margin-left:266.3pt;margin-top:181.5pt;width:248.4pt;height:155.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" stroked="f">
                <v:textbox inset="0,0,0,0">
                  <w:txbxContent>
                    <w:p w14:paraId="0579A89C" w14:textId="38A0A92A" w:rsidR="00DB5D58" w:rsidRDefault="00DB5D58" w:rsidP="00DB5D58">
                      <w:pPr>
                        <w:pStyle w:val="FootnoteText"/>
                        <w:ind w:firstLine="0"/>
                        <w:jc w:val="center"/>
                      </w:pPr>
                      <w:r>
                        <w:rPr>
                          <w:noProof/>
                          <w:lang w:eastAsia="ko-KR"/>
                        </w:rPr>
                        <w:drawing>
                          <wp:inline distT="0" distB="0" distL="0" distR="0" wp14:anchorId="536514E3" wp14:editId="633D1021">
                            <wp:extent cx="3154680" cy="1787381"/>
                            <wp:effectExtent l="0" t="0" r="0" b="0"/>
                            <wp:docPr id="34" name="Picture 34" descr="Snip20170411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ip20170411_1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4680" cy="1787381"/>
                                    </a:xfrm>
                                    <a:prstGeom prst="rect">
                                      <a:avLst/>
                                    </a:prstGeom>
                                    <a:noFill/>
                                    <a:ln>
                                      <a:noFill/>
                                    </a:ln>
                                  </pic:spPr>
                                </pic:pic>
                              </a:graphicData>
                            </a:graphic>
                          </wp:inline>
                        </w:drawing>
                      </w:r>
                    </w:p>
                    <w:p w14:paraId="274619FA" w14:textId="0A7E5C6C" w:rsidR="00DB5D58" w:rsidRDefault="00DB5D58" w:rsidP="00DB5D58">
                      <w:pPr>
                        <w:pStyle w:val="FootnoteText"/>
                        <w:ind w:firstLine="0"/>
                      </w:pPr>
                      <w:r>
                        <w:t>Fig. 6</w:t>
                      </w:r>
                      <w:r>
                        <w:t xml:space="preserve">. </w:t>
                      </w:r>
                      <w:r>
                        <w:t>MIPS Fibonacci</w:t>
                      </w:r>
                      <w:r>
                        <w:t xml:space="preserve"> program.</w:t>
                      </w:r>
                    </w:p>
                    <w:p w14:paraId="475F533A" w14:textId="2CAC61BE" w:rsidR="00DB5D58" w:rsidRDefault="00DB5D58" w:rsidP="00DB5D58">
                      <w:pPr>
                        <w:pStyle w:val="FootnoteText"/>
                        <w:ind w:firstLine="0"/>
                      </w:pPr>
                    </w:p>
                  </w:txbxContent>
                </v:textbox>
                <w10:wrap type="square" anchorx="margin" anchory="margin"/>
              </v:shape>
            </w:pict>
          </mc:Fallback>
        </mc:AlternateContent>
      </w:r>
      <w:r w:rsidR="00206A11">
        <w:rPr>
          <w:noProof/>
          <w:lang w:eastAsia="ko-KR"/>
        </w:rPr>
        <mc:AlternateContent>
          <mc:Choice Requires="wps">
            <w:drawing>
              <wp:anchor distT="0" distB="0" distL="114300" distR="114300" simplePos="0" relativeHeight="251665408" behindDoc="0" locked="0" layoutInCell="1" allowOverlap="1" wp14:anchorId="1B527100" wp14:editId="26B2326E">
                <wp:simplePos x="0" y="0"/>
                <wp:positionH relativeFrom="margin">
                  <wp:posOffset>635</wp:posOffset>
                </wp:positionH>
                <wp:positionV relativeFrom="margin">
                  <wp:posOffset>3058677</wp:posOffset>
                </wp:positionV>
                <wp:extent cx="3154680" cy="1289685"/>
                <wp:effectExtent l="0" t="0" r="0" b="5715"/>
                <wp:wrapSquare wrapText="bothSides"/>
                <wp:docPr id="1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1289685"/>
                        </a:xfrm>
                        <a:prstGeom prst="rect">
                          <a:avLst/>
                        </a:prstGeom>
                        <a:solidFill>
                          <a:srgbClr val="FFFFFF"/>
                        </a:solidFill>
                        <a:ln>
                          <a:noFill/>
                        </a:ln>
                        <a:extLst>
                          <a:ext uri="{91240B29-F687-4f45-9708-019B960494DF}">
                            <a14:hiddenLine xmlns="" xmlns:a14="http://schemas.microsoft.com/office/drawing/2010/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w="9525">
                              <a:solidFill>
                                <a:srgbClr val="000000"/>
                              </a:solidFill>
                              <a:miter lim="800000"/>
                              <a:headEnd/>
                              <a:tailEnd/>
                            </a14:hiddenLine>
                          </a:ext>
                        </a:extLst>
                      </wps:spPr>
                      <wps:txbx>
                        <w:txbxContent>
                          <w:p w14:paraId="4A3F0D36" w14:textId="0393F8AE" w:rsidR="00206A11" w:rsidRDefault="00206A11" w:rsidP="00206A11">
                            <w:pPr>
                              <w:pStyle w:val="FootnoteText"/>
                              <w:ind w:firstLine="0"/>
                            </w:pPr>
                            <w:r>
                              <w:drawing>
                                <wp:inline distT="0" distB="0" distL="0" distR="0" wp14:anchorId="0197ACAE" wp14:editId="46DC1164">
                                  <wp:extent cx="3154680" cy="1123913"/>
                                  <wp:effectExtent l="0" t="0" r="0" b="0"/>
                                  <wp:docPr id="35" name="Pictur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Snip20170411_12.png"/>
                                          <pic:cNvPicPr/>
                                        </pic:nvPicPr>
                                        <pic:blipFill>
                                          <a:blip r:embed="rId12">
                                            <a:extLst>
                                              <a:ext uri="{28A0092B-C50C-407E-A947-70E740481C1C}">
                                                <a14:useLocalDpi xmlns:a14="http://schemas.microsoft.com/office/drawing/2010/main" val="0"/>
                                              </a:ext>
                                            </a:extLst>
                                          </a:blip>
                                          <a:stretch>
                                            <a:fillRect/>
                                          </a:stretch>
                                        </pic:blipFill>
                                        <pic:spPr>
                                          <a:xfrm>
                                            <a:off x="0" y="0"/>
                                            <a:ext cx="3154680" cy="1123913"/>
                                          </a:xfrm>
                                          <a:prstGeom prst="rect">
                                            <a:avLst/>
                                          </a:prstGeom>
                                        </pic:spPr>
                                      </pic:pic>
                                    </a:graphicData>
                                  </a:graphic>
                                </wp:inline>
                              </w:drawing>
                            </w:r>
                          </w:p>
                          <w:p w14:paraId="6FEAB804" w14:textId="5F83CAE2" w:rsidR="00206A11" w:rsidRDefault="00206A11" w:rsidP="00206A11">
                            <w:pPr>
                              <w:pStyle w:val="FootnoteText"/>
                              <w:ind w:firstLine="0"/>
                            </w:pPr>
                            <w:r>
                              <w:t>Fig. 4</w:t>
                            </w:r>
                            <w:r>
                              <w:t>. Simulation Waveform.</w:t>
                            </w:r>
                          </w:p>
                          <w:p w14:paraId="1AA264C5" w14:textId="77777777" w:rsidR="00206A11" w:rsidRDefault="00206A11" w:rsidP="00206A11">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527100" id="_x0000_s1030" type="#_x0000_t202" style="position:absolute;left:0;text-align:left;margin-left:.05pt;margin-top:240.85pt;width:248.4pt;height:101.5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" stroked="f">
                <v:textbox inset="0,0,0,0">
                  <w:txbxContent>
                    <w:p w14:paraId="4A3F0D36" w14:textId="0393F8AE" w:rsidR="00206A11" w:rsidRDefault="00206A11" w:rsidP="00206A11">
                      <w:pPr>
                        <w:pStyle w:val="FootnoteText"/>
                        <w:ind w:firstLine="0"/>
                      </w:pPr>
                      <w:r>
                        <w:drawing>
                          <wp:inline distT="0" distB="0" distL="0" distR="0" wp14:anchorId="0197ACAE" wp14:editId="46DC1164">
                            <wp:extent cx="3154680" cy="1123913"/>
                            <wp:effectExtent l="0" t="0" r="0" b="0"/>
                            <wp:docPr id="35" name="Pictur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Snip20170411_12.png"/>
                                    <pic:cNvPicPr/>
                                  </pic:nvPicPr>
                                  <pic:blipFill>
                                    <a:blip r:embed="rId12">
                                      <a:extLst>
                                        <a:ext uri="{28A0092B-C50C-407E-A947-70E740481C1C}">
                                          <a14:useLocalDpi xmlns:a14="http://schemas.microsoft.com/office/drawing/2010/main" val="0"/>
                                        </a:ext>
                                      </a:extLst>
                                    </a:blip>
                                    <a:stretch>
                                      <a:fillRect/>
                                    </a:stretch>
                                  </pic:blipFill>
                                  <pic:spPr>
                                    <a:xfrm>
                                      <a:off x="0" y="0"/>
                                      <a:ext cx="3154680" cy="1123913"/>
                                    </a:xfrm>
                                    <a:prstGeom prst="rect">
                                      <a:avLst/>
                                    </a:prstGeom>
                                  </pic:spPr>
                                </pic:pic>
                              </a:graphicData>
                            </a:graphic>
                          </wp:inline>
                        </w:drawing>
                      </w:r>
                    </w:p>
                    <w:p w14:paraId="6FEAB804" w14:textId="5F83CAE2" w:rsidR="00206A11" w:rsidRDefault="00206A11" w:rsidP="00206A11">
                      <w:pPr>
                        <w:pStyle w:val="FootnoteText"/>
                        <w:ind w:firstLine="0"/>
                      </w:pPr>
                      <w:r>
                        <w:t>Fig. 4</w:t>
                      </w:r>
                      <w:r>
                        <w:t>. Simulation Waveform.</w:t>
                      </w:r>
                    </w:p>
                    <w:p w14:paraId="1AA264C5" w14:textId="77777777" w:rsidR="00206A11" w:rsidRDefault="00206A11" w:rsidP="00206A11">
                      <w:pPr>
                        <w:pStyle w:val="FootnoteText"/>
                        <w:ind w:firstLine="0"/>
                      </w:pPr>
                      <w:r>
                        <w:t xml:space="preserve"> </w:t>
                      </w:r>
                    </w:p>
                  </w:txbxContent>
                </v:textbox>
                <w10:wrap type="square" anchorx="margin" anchory="margin"/>
              </v:shape>
            </w:pict>
          </mc:Fallback>
        </mc:AlternateContent>
      </w:r>
      <w:r w:rsidR="00206A11">
        <w:t>In Figure 3</w:t>
      </w:r>
      <w:r w:rsidR="00727160">
        <w:rPr>
          <w:rFonts w:hint="eastAsia"/>
        </w:rPr>
        <w:t xml:space="preserve">, </w:t>
      </w:r>
      <w:r w:rsidR="00727160">
        <w:t>the period between the two yellow lines represent</w:t>
      </w:r>
      <w:r w:rsidR="00727160">
        <w:rPr>
          <w:rFonts w:hint="eastAsia"/>
        </w:rPr>
        <w:t>s</w:t>
      </w:r>
      <w:r w:rsidR="00727160">
        <w:t xml:space="preserve"> the time of instruction cache </w:t>
      </w:r>
      <w:r w:rsidR="00727160">
        <w:rPr>
          <w:rFonts w:hint="eastAsia"/>
        </w:rPr>
        <w:t xml:space="preserve">read </w:t>
      </w:r>
      <w:r w:rsidR="00727160">
        <w:t>miss and it takes 40 clock cycles memory delay to read a</w:t>
      </w:r>
      <w:r w:rsidR="00206A11">
        <w:t xml:space="preserve"> block from memory into cache. O</w:t>
      </w:r>
      <w:r w:rsidR="00727160">
        <w:t>nce the block is filled into cache, cache hit happened four times afterwards</w:t>
      </w:r>
      <w:r w:rsidR="00727160">
        <w:rPr>
          <w:rFonts w:hint="eastAsia"/>
        </w:rPr>
        <w:t xml:space="preserve"> and each time takes one clock </w:t>
      </w:r>
      <w:r w:rsidR="00727160">
        <w:t xml:space="preserve">cycle, which </w:t>
      </w:r>
      <w:r w:rsidR="00727160">
        <w:rPr>
          <w:rFonts w:hint="eastAsia"/>
        </w:rPr>
        <w:t xml:space="preserve">conforms with our previous </w:t>
      </w:r>
      <w:r w:rsidR="00727160">
        <w:t>discussion</w:t>
      </w:r>
      <w:r w:rsidR="00727160">
        <w:rPr>
          <w:rFonts w:hint="eastAsia"/>
        </w:rPr>
        <w:t xml:space="preserve">. </w:t>
      </w:r>
      <w:r w:rsidR="00727160">
        <w:t>H</w:t>
      </w:r>
      <w:r w:rsidR="00727160">
        <w:rPr>
          <w:rFonts w:hint="eastAsia"/>
        </w:rPr>
        <w:t xml:space="preserve">ence, </w:t>
      </w:r>
      <w:r w:rsidR="00727160">
        <w:t>an</w:t>
      </w:r>
      <w:r w:rsidR="00727160">
        <w:rPr>
          <w:rFonts w:hint="eastAsia"/>
        </w:rPr>
        <w:t xml:space="preserve"> </w:t>
      </w:r>
      <w:r w:rsidR="00727160">
        <w:t>instruction</w:t>
      </w:r>
      <w:r w:rsidR="00727160">
        <w:rPr>
          <w:rFonts w:hint="eastAsia"/>
        </w:rPr>
        <w:t xml:space="preserve"> miss would totally cost 44 </w:t>
      </w:r>
      <w:r w:rsidR="00727160">
        <w:t>clock</w:t>
      </w:r>
      <w:r w:rsidR="00727160">
        <w:rPr>
          <w:rFonts w:hint="eastAsia"/>
        </w:rPr>
        <w:t xml:space="preserve"> cycles.</w:t>
      </w:r>
    </w:p>
    <w:p w14:paraId="70AA2E14" w14:textId="4A9278B1" w:rsidR="00727160" w:rsidRDefault="00CA6537" w:rsidP="007439A2">
      <w:pPr>
        <w:pStyle w:val="Text"/>
      </w:pPr>
      <w:r>
        <w:t>In Figure 4</w:t>
      </w:r>
      <w:r w:rsidR="00727160">
        <w:t>,</w:t>
      </w:r>
      <w:r w:rsidR="00727160">
        <w:rPr>
          <w:rFonts w:hint="eastAsia"/>
        </w:rPr>
        <w:t xml:space="preserve"> the period between the two yellow lines represents the execution time of store instruction. Data cache write miss happened at the first yellow line and then data cache read a block from memory which takes 40 clock </w:t>
      </w:r>
      <w:r w:rsidR="00727160">
        <w:t>cycles</w:t>
      </w:r>
      <w:r w:rsidR="00727160">
        <w:rPr>
          <w:rFonts w:hint="eastAsia"/>
        </w:rPr>
        <w:t xml:space="preserve">. </w:t>
      </w:r>
      <w:r w:rsidR="00727160">
        <w:t>A</w:t>
      </w:r>
      <w:r w:rsidR="00727160">
        <w:rPr>
          <w:rFonts w:hint="eastAsia"/>
        </w:rPr>
        <w:t xml:space="preserve">fter block is filled into cache, write hit </w:t>
      </w:r>
      <w:r w:rsidR="00727160">
        <w:t>happened</w:t>
      </w:r>
      <w:r w:rsidR="00727160">
        <w:rPr>
          <w:rFonts w:hint="eastAsia"/>
        </w:rPr>
        <w:t xml:space="preserve"> four times which also takes 40 clock cycles totally. </w:t>
      </w:r>
      <w:r w:rsidR="00727160">
        <w:t>H</w:t>
      </w:r>
      <w:r w:rsidR="00727160">
        <w:rPr>
          <w:rFonts w:hint="eastAsia"/>
        </w:rPr>
        <w:t xml:space="preserve">ence, a store </w:t>
      </w:r>
      <w:r w:rsidR="00727160">
        <w:t>instruction</w:t>
      </w:r>
      <w:r w:rsidR="00727160">
        <w:rPr>
          <w:rFonts w:hint="eastAsia"/>
        </w:rPr>
        <w:t xml:space="preserve"> would </w:t>
      </w:r>
      <w:r w:rsidR="00727160">
        <w:t>take</w:t>
      </w:r>
      <w:r w:rsidR="00727160">
        <w:rPr>
          <w:rFonts w:hint="eastAsia"/>
        </w:rPr>
        <w:t xml:space="preserve"> 80 clock cycles with a write miss happen.</w:t>
      </w:r>
    </w:p>
    <w:p w14:paraId="4BB6AD00" w14:textId="2E03CD69" w:rsidR="00727160" w:rsidRDefault="00DB5D58" w:rsidP="00727160">
      <w:pPr>
        <w:pStyle w:val="Text"/>
      </w:pPr>
      <w:r>
        <w:rPr>
          <w:noProof/>
          <w:lang w:eastAsia="ko-KR"/>
        </w:rPr>
        <mc:AlternateContent>
          <mc:Choice Requires="wps">
            <w:drawing>
              <wp:anchor distT="0" distB="0" distL="114300" distR="114300" simplePos="0" relativeHeight="251667456" behindDoc="0" locked="0" layoutInCell="1" allowOverlap="1" wp14:anchorId="3FB6F3C3" wp14:editId="152A29AB">
                <wp:simplePos x="0" y="0"/>
                <wp:positionH relativeFrom="margin">
                  <wp:posOffset>28014</wp:posOffset>
                </wp:positionH>
                <wp:positionV relativeFrom="margin">
                  <wp:posOffset>6715125</wp:posOffset>
                </wp:positionV>
                <wp:extent cx="3154680" cy="2056765"/>
                <wp:effectExtent l="0" t="0" r="0" b="635"/>
                <wp:wrapSquare wrapText="bothSides"/>
                <wp:docPr id="1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056765"/>
                        </a:xfrm>
                        <a:prstGeom prst="rect">
                          <a:avLst/>
                        </a:prstGeom>
                        <a:solidFill>
                          <a:srgbClr val="FFFFFF"/>
                        </a:solidFill>
                        <a:ln>
                          <a:noFill/>
                        </a:ln>
                        <a:extLst>
                          <a:ext uri="{91240B29-F687-4f45-9708-019B960494DF}">
                            <a14:hiddenLine xmlns="" xmlns:a14="http://schemas.microsoft.com/office/drawing/2010/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w="9525">
                              <a:solidFill>
                                <a:srgbClr val="000000"/>
                              </a:solidFill>
                              <a:miter lim="800000"/>
                              <a:headEnd/>
                              <a:tailEnd/>
                            </a14:hiddenLine>
                          </a:ext>
                        </a:extLst>
                      </wps:spPr>
                      <wps:txbx>
                        <w:txbxContent>
                          <w:p w14:paraId="0F9D1A44" w14:textId="79F97F81" w:rsidR="00DB5D58" w:rsidRDefault="00DB5D58" w:rsidP="00DB5D58">
                            <w:pPr>
                              <w:pStyle w:val="FootnoteText"/>
                              <w:ind w:firstLine="0"/>
                              <w:jc w:val="center"/>
                            </w:pPr>
                            <w:r>
                              <w:rPr>
                                <w:noProof/>
                                <w:lang w:eastAsia="ko-KR"/>
                              </w:rPr>
                              <w:drawing>
                                <wp:inline distT="0" distB="0" distL="0" distR="0" wp14:anchorId="1EC48ADD" wp14:editId="75100331">
                                  <wp:extent cx="2495056" cy="1859562"/>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nip20170411_4.png"/>
                                          <pic:cNvPicPr/>
                                        </pic:nvPicPr>
                                        <pic:blipFill>
                                          <a:blip r:embed="rId13">
                                            <a:extLst>
                                              <a:ext uri="{28A0092B-C50C-407E-A947-70E740481C1C}">
                                                <a14:useLocalDpi xmlns:a14="http://schemas.microsoft.com/office/drawing/2010/main" val="0"/>
                                              </a:ext>
                                            </a:extLst>
                                          </a:blip>
                                          <a:stretch>
                                            <a:fillRect/>
                                          </a:stretch>
                                        </pic:blipFill>
                                        <pic:spPr>
                                          <a:xfrm>
                                            <a:off x="0" y="0"/>
                                            <a:ext cx="2531699" cy="1886872"/>
                                          </a:xfrm>
                                          <a:prstGeom prst="rect">
                                            <a:avLst/>
                                          </a:prstGeom>
                                        </pic:spPr>
                                      </pic:pic>
                                    </a:graphicData>
                                  </a:graphic>
                                </wp:inline>
                              </w:drawing>
                            </w:r>
                          </w:p>
                          <w:p w14:paraId="1905664B" w14:textId="0DC99C9B" w:rsidR="00DB5D58" w:rsidRDefault="00DB5D58" w:rsidP="00DB5D58">
                            <w:pPr>
                              <w:pStyle w:val="FootnoteText"/>
                              <w:ind w:firstLine="0"/>
                            </w:pPr>
                            <w:r>
                              <w:t>Fig. 5</w:t>
                            </w:r>
                            <w:r>
                              <w:t xml:space="preserve">. </w:t>
                            </w:r>
                            <w:r>
                              <w:t>MIPS factorial program</w:t>
                            </w:r>
                            <w:r>
                              <w:t>.</w:t>
                            </w:r>
                          </w:p>
                          <w:p w14:paraId="7F31F893" w14:textId="77777777" w:rsidR="00DB5D58" w:rsidRDefault="00DB5D58" w:rsidP="00DB5D58">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B6F3C3" id="_x0000_s1031" type="#_x0000_t202" style="position:absolute;left:0;text-align:left;margin-left:2.2pt;margin-top:528.75pt;width:248.4pt;height:161.9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" stroked="f">
                <v:textbox inset="0,0,0,0">
                  <w:txbxContent>
                    <w:p w14:paraId="0F9D1A44" w14:textId="79F97F81" w:rsidR="00DB5D58" w:rsidRDefault="00DB5D58" w:rsidP="00DB5D58">
                      <w:pPr>
                        <w:pStyle w:val="FootnoteText"/>
                        <w:ind w:firstLine="0"/>
                        <w:jc w:val="center"/>
                      </w:pPr>
                      <w:r>
                        <w:rPr>
                          <w:noProof/>
                          <w:lang w:eastAsia="ko-KR"/>
                        </w:rPr>
                        <w:drawing>
                          <wp:inline distT="0" distB="0" distL="0" distR="0" wp14:anchorId="1EC48ADD" wp14:editId="75100331">
                            <wp:extent cx="2495056" cy="1859562"/>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nip20170411_4.png"/>
                                    <pic:cNvPicPr/>
                                  </pic:nvPicPr>
                                  <pic:blipFill>
                                    <a:blip r:embed="rId13">
                                      <a:extLst>
                                        <a:ext uri="{28A0092B-C50C-407E-A947-70E740481C1C}">
                                          <a14:useLocalDpi xmlns:a14="http://schemas.microsoft.com/office/drawing/2010/main" val="0"/>
                                        </a:ext>
                                      </a:extLst>
                                    </a:blip>
                                    <a:stretch>
                                      <a:fillRect/>
                                    </a:stretch>
                                  </pic:blipFill>
                                  <pic:spPr>
                                    <a:xfrm>
                                      <a:off x="0" y="0"/>
                                      <a:ext cx="2531699" cy="1886872"/>
                                    </a:xfrm>
                                    <a:prstGeom prst="rect">
                                      <a:avLst/>
                                    </a:prstGeom>
                                  </pic:spPr>
                                </pic:pic>
                              </a:graphicData>
                            </a:graphic>
                          </wp:inline>
                        </w:drawing>
                      </w:r>
                    </w:p>
                    <w:p w14:paraId="1905664B" w14:textId="0DC99C9B" w:rsidR="00DB5D58" w:rsidRDefault="00DB5D58" w:rsidP="00DB5D58">
                      <w:pPr>
                        <w:pStyle w:val="FootnoteText"/>
                        <w:ind w:firstLine="0"/>
                      </w:pPr>
                      <w:r>
                        <w:t>Fig. 5</w:t>
                      </w:r>
                      <w:r>
                        <w:t xml:space="preserve">. </w:t>
                      </w:r>
                      <w:r>
                        <w:t>MIPS factorial program</w:t>
                      </w:r>
                      <w:r>
                        <w:t>.</w:t>
                      </w:r>
                    </w:p>
                    <w:p w14:paraId="7F31F893" w14:textId="77777777" w:rsidR="00DB5D58" w:rsidRDefault="00DB5D58" w:rsidP="00DB5D58">
                      <w:pPr>
                        <w:pStyle w:val="FootnoteText"/>
                        <w:ind w:firstLine="0"/>
                      </w:pPr>
                      <w:r>
                        <w:t xml:space="preserve"> </w:t>
                      </w:r>
                    </w:p>
                  </w:txbxContent>
                </v:textbox>
                <w10:wrap type="square" anchorx="margin" anchory="margin"/>
              </v:shape>
            </w:pict>
          </mc:Fallback>
        </mc:AlternateContent>
      </w:r>
      <w:r w:rsidR="00727160">
        <w:t>N</w:t>
      </w:r>
      <w:r w:rsidR="00727160">
        <w:rPr>
          <w:rFonts w:hint="eastAsia"/>
        </w:rPr>
        <w:t>ext,</w:t>
      </w:r>
      <w:r w:rsidR="00727160">
        <w:t xml:space="preserve"> the instruction and data cache</w:t>
      </w:r>
      <w:r w:rsidR="00727160">
        <w:t>s were tested by running the</w:t>
      </w:r>
      <w:r w:rsidR="00727160">
        <w:t xml:space="preserve"> pipeline on 4 different programs.</w:t>
      </w:r>
      <w:r w:rsidR="00727160">
        <w:rPr>
          <w:rFonts w:hint="eastAsia"/>
        </w:rPr>
        <w:t xml:space="preserve"> </w:t>
      </w:r>
      <w:r w:rsidR="00727160">
        <w:t>However, due to the limited presentation space, we only present analysis result on 3.</w:t>
      </w:r>
      <w:r w:rsidR="00727160">
        <w:rPr>
          <w:rFonts w:hint="eastAsia"/>
        </w:rPr>
        <w:t xml:space="preserve"> </w:t>
      </w:r>
      <w:r w:rsidR="00727160" w:rsidRPr="001D25D6">
        <w:t>For each program, we measured the runtime in clock cycles without cache and with cache</w:t>
      </w:r>
      <w:r w:rsidR="00727160" w:rsidRPr="001D25D6">
        <w:rPr>
          <w:rFonts w:hint="eastAsia"/>
        </w:rPr>
        <w:t xml:space="preserve"> </w:t>
      </w:r>
      <w:r w:rsidR="00727160" w:rsidRPr="001D25D6">
        <w:t>separately.</w:t>
      </w:r>
      <w:r w:rsidR="00727160" w:rsidRPr="001D25D6">
        <w:rPr>
          <w:rFonts w:hint="eastAsia"/>
        </w:rPr>
        <w:t xml:space="preserve"> Hence, we have performed 8 </w:t>
      </w:r>
      <w:r w:rsidR="00727160" w:rsidRPr="001D25D6">
        <w:t>experiments</w:t>
      </w:r>
      <w:r w:rsidR="00727160" w:rsidRPr="001D25D6">
        <w:rPr>
          <w:rFonts w:hint="eastAsia"/>
        </w:rPr>
        <w:t xml:space="preserve"> in total.</w:t>
      </w:r>
      <w:r w:rsidR="00727160">
        <w:rPr>
          <w:rFonts w:hint="eastAsia"/>
        </w:rPr>
        <w:t xml:space="preserve"> We will look at the runtime of each program and the performance of processor with and without cache.</w:t>
      </w:r>
    </w:p>
    <w:p w14:paraId="167515BE" w14:textId="2FFD50C5" w:rsidR="007439A2" w:rsidRDefault="007439A2" w:rsidP="007439A2">
      <w:pPr>
        <w:pStyle w:val="Text"/>
        <w:ind w:firstLine="0"/>
      </w:pPr>
    </w:p>
    <w:p w14:paraId="25BE130B" w14:textId="78155559" w:rsidR="00301304" w:rsidRDefault="00301304" w:rsidP="00301304">
      <w:pPr>
        <w:pStyle w:val="Heading3"/>
      </w:pPr>
      <w:r>
        <w:t>Factorial of an integer</w:t>
      </w:r>
    </w:p>
    <w:p w14:paraId="07ED5C80" w14:textId="5EC32453" w:rsidR="00301304" w:rsidRDefault="004C2944" w:rsidP="00301304">
      <w:r>
        <w:t xml:space="preserve">This program generates the factorial of a positive integer. It stores the result first into </w:t>
      </w:r>
      <w:proofErr w:type="spellStart"/>
      <w:proofErr w:type="gramStart"/>
      <w:r>
        <w:t>Reg</w:t>
      </w:r>
      <w:proofErr w:type="spellEnd"/>
      <w:r>
        <w:t>[</w:t>
      </w:r>
      <w:proofErr w:type="gramEnd"/>
      <w:r>
        <w:t>2], and then into memory. The detail</w:t>
      </w:r>
      <w:r w:rsidR="00DB5D58">
        <w:t>s of the program are shown in Figure 5</w:t>
      </w:r>
      <w:r>
        <w:t>.</w:t>
      </w:r>
    </w:p>
    <w:p w14:paraId="60F157B1" w14:textId="1B8B7663" w:rsidR="00301304" w:rsidRDefault="00301304" w:rsidP="007439A2">
      <w:pPr>
        <w:pStyle w:val="Text"/>
        <w:ind w:firstLine="0"/>
      </w:pPr>
    </w:p>
    <w:p w14:paraId="10F6074E" w14:textId="77777777" w:rsidR="004C2944" w:rsidRDefault="004C2944" w:rsidP="004C2944">
      <w:r>
        <w:t>Runtime with cache: 205 CC</w:t>
      </w:r>
    </w:p>
    <w:p w14:paraId="270BF656" w14:textId="3E1C1E3A" w:rsidR="004C2944" w:rsidRDefault="004C2944" w:rsidP="004C2944">
      <w:r>
        <w:t>Runtime without cache: 392 CC</w:t>
      </w:r>
    </w:p>
    <w:p w14:paraId="24FA07DA" w14:textId="77777777" w:rsidR="004C2944" w:rsidRDefault="004C2944" w:rsidP="007439A2">
      <w:pPr>
        <w:pStyle w:val="Text"/>
        <w:ind w:firstLine="0"/>
      </w:pPr>
    </w:p>
    <w:p w14:paraId="279A449F" w14:textId="5DBA186A" w:rsidR="007439A2" w:rsidRDefault="007439A2" w:rsidP="007439A2">
      <w:pPr>
        <w:pStyle w:val="Heading3"/>
      </w:pPr>
      <w:r>
        <w:t>Fibonacci</w:t>
      </w:r>
    </w:p>
    <w:p w14:paraId="6091447C" w14:textId="51B42D5B" w:rsidR="00301304" w:rsidRDefault="005563BA" w:rsidP="00DB5D58">
      <w:pPr>
        <w:pStyle w:val="Text"/>
        <w:ind w:firstLine="0"/>
      </w:pPr>
      <w:r>
        <w:t xml:space="preserve">This program generates the Fibonacci series and stores the generated numbers first into </w:t>
      </w:r>
      <w:proofErr w:type="spellStart"/>
      <w:proofErr w:type="gramStart"/>
      <w:r>
        <w:t>Reg</w:t>
      </w:r>
      <w:proofErr w:type="spellEnd"/>
      <w:r>
        <w:t>[</w:t>
      </w:r>
      <w:proofErr w:type="gramEnd"/>
      <w:r>
        <w:t>2], and then into memory, starting from 2000.</w:t>
      </w:r>
      <w:bookmarkStart w:id="1" w:name="_GoBack"/>
      <w:bookmarkEnd w:id="1"/>
      <w:r>
        <w:t xml:space="preserve"> The detail</w:t>
      </w:r>
      <w:r w:rsidR="00DB5D58">
        <w:t>s of the program are shown in Figure 6</w:t>
      </w:r>
      <w:r>
        <w:t>, which is used to generate 8 numbers of the Fibonacci series.</w:t>
      </w:r>
      <w:r w:rsidR="00DB5D58" w:rsidRPr="00DB5D58">
        <w:rPr>
          <w:noProof/>
          <w:lang w:eastAsia="ko-KR"/>
        </w:rPr>
        <w:t xml:space="preserve"> </w:t>
      </w:r>
    </w:p>
    <w:p w14:paraId="0C7689D0" w14:textId="783134B2" w:rsidR="005563BA" w:rsidRDefault="005563BA" w:rsidP="007439A2">
      <w:r>
        <w:t>Runtime with cache: 370 CC</w:t>
      </w:r>
    </w:p>
    <w:p w14:paraId="3A91AEE7" w14:textId="1DFA0398" w:rsidR="005563BA" w:rsidRDefault="005563BA" w:rsidP="007439A2">
      <w:r>
        <w:t>Runtime without cache: 934 CC</w:t>
      </w:r>
    </w:p>
    <w:p w14:paraId="38024343" w14:textId="48EAB9CF" w:rsidR="00301304" w:rsidRDefault="00301304" w:rsidP="007439A2"/>
    <w:p w14:paraId="0F010A11" w14:textId="2352DBE0" w:rsidR="007439A2" w:rsidRDefault="00301304" w:rsidP="007439A2">
      <w:pPr>
        <w:pStyle w:val="Heading3"/>
      </w:pPr>
      <w:r>
        <w:t>Sum from 1 to n</w:t>
      </w:r>
    </w:p>
    <w:p w14:paraId="2942A1AB" w14:textId="4E54ABB0" w:rsidR="007439A2" w:rsidRDefault="00DB5D58" w:rsidP="00DB5D58">
      <w:pPr>
        <w:pStyle w:val="Text"/>
        <w:ind w:firstLine="0"/>
      </w:pPr>
      <w:r>
        <w:rPr>
          <w:noProof/>
          <w:lang w:eastAsia="ko-KR"/>
        </w:rPr>
        <mc:AlternateContent>
          <mc:Choice Requires="wps">
            <w:drawing>
              <wp:anchor distT="0" distB="0" distL="114300" distR="114300" simplePos="0" relativeHeight="251671552" behindDoc="0" locked="0" layoutInCell="1" allowOverlap="1" wp14:anchorId="14F9D04B" wp14:editId="5BA1194E">
                <wp:simplePos x="0" y="0"/>
                <wp:positionH relativeFrom="margin">
                  <wp:posOffset>3382010</wp:posOffset>
                </wp:positionH>
                <wp:positionV relativeFrom="margin">
                  <wp:posOffset>5420360</wp:posOffset>
                </wp:positionV>
                <wp:extent cx="3154680" cy="1447165"/>
                <wp:effectExtent l="0" t="0" r="0" b="635"/>
                <wp:wrapSquare wrapText="bothSides"/>
                <wp:docPr id="2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1447165"/>
                        </a:xfrm>
                        <a:prstGeom prst="rect">
                          <a:avLst/>
                        </a:prstGeom>
                        <a:solidFill>
                          <a:srgbClr val="FFFFFF"/>
                        </a:solidFill>
                        <a:ln>
                          <a:noFill/>
                        </a:ln>
                        <a:extLst>
                          <a:ext uri="{91240B29-F687-4f45-9708-019B960494DF}">
                            <a14:hiddenLine xmlns="" xmlns:a14="http://schemas.microsoft.com/office/drawing/2010/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w="9525">
                              <a:solidFill>
                                <a:srgbClr val="000000"/>
                              </a:solidFill>
                              <a:miter lim="800000"/>
                              <a:headEnd/>
                              <a:tailEnd/>
                            </a14:hiddenLine>
                          </a:ext>
                        </a:extLst>
                      </wps:spPr>
                      <wps:txbx>
                        <w:txbxContent>
                          <w:p w14:paraId="050A260B" w14:textId="24F7FD42" w:rsidR="00DB5D58" w:rsidRDefault="00DB5D58" w:rsidP="00DB5D58">
                            <w:pPr>
                              <w:pStyle w:val="FootnoteText"/>
                              <w:ind w:firstLine="0"/>
                              <w:jc w:val="center"/>
                            </w:pPr>
                            <w:r>
                              <w:rPr>
                                <w:rFonts w:hint="eastAsia"/>
                                <w:noProof/>
                                <w:lang w:eastAsia="ko-KR"/>
                              </w:rPr>
                              <w:drawing>
                                <wp:inline distT="0" distB="0" distL="0" distR="0" wp14:anchorId="3A169C59" wp14:editId="7A9443BF">
                                  <wp:extent cx="3154680" cy="1268778"/>
                                  <wp:effectExtent l="0" t="0" r="0" b="1270"/>
                                  <wp:docPr id="12" name="Picture 12" descr="Snip20170411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nip20170411_1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4680" cy="1268778"/>
                                          </a:xfrm>
                                          <a:prstGeom prst="rect">
                                            <a:avLst/>
                                          </a:prstGeom>
                                          <a:noFill/>
                                          <a:ln>
                                            <a:noFill/>
                                          </a:ln>
                                        </pic:spPr>
                                      </pic:pic>
                                    </a:graphicData>
                                  </a:graphic>
                                </wp:inline>
                              </w:drawing>
                            </w:r>
                          </w:p>
                          <w:p w14:paraId="71621F27" w14:textId="07C23E9A" w:rsidR="00DB5D58" w:rsidRDefault="00DB5D58" w:rsidP="00DB5D58">
                            <w:pPr>
                              <w:pStyle w:val="FootnoteText"/>
                              <w:ind w:firstLine="0"/>
                            </w:pPr>
                            <w:r>
                              <w:t>Fig. 7</w:t>
                            </w:r>
                            <w:r>
                              <w:t>. MIPS Fibonacci program.</w:t>
                            </w:r>
                          </w:p>
                          <w:p w14:paraId="5C520CFC" w14:textId="77777777" w:rsidR="00DB5D58" w:rsidRDefault="00DB5D58" w:rsidP="00DB5D58">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F9D04B" id="_x0000_s1032" type="#_x0000_t202" style="position:absolute;left:0;text-align:left;margin-left:266.3pt;margin-top:426.8pt;width:248.4pt;height:113.9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" stroked="f">
                <v:textbox inset="0,0,0,0">
                  <w:txbxContent>
                    <w:p w14:paraId="050A260B" w14:textId="24F7FD42" w:rsidR="00DB5D58" w:rsidRDefault="00DB5D58" w:rsidP="00DB5D58">
                      <w:pPr>
                        <w:pStyle w:val="FootnoteText"/>
                        <w:ind w:firstLine="0"/>
                        <w:jc w:val="center"/>
                      </w:pPr>
                      <w:r>
                        <w:rPr>
                          <w:rFonts w:hint="eastAsia"/>
                          <w:noProof/>
                          <w:lang w:eastAsia="ko-KR"/>
                        </w:rPr>
                        <w:drawing>
                          <wp:inline distT="0" distB="0" distL="0" distR="0" wp14:anchorId="3A169C59" wp14:editId="7A9443BF">
                            <wp:extent cx="3154680" cy="1268778"/>
                            <wp:effectExtent l="0" t="0" r="0" b="1270"/>
                            <wp:docPr id="12" name="Picture 12" descr="Snip20170411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nip20170411_1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4680" cy="1268778"/>
                                    </a:xfrm>
                                    <a:prstGeom prst="rect">
                                      <a:avLst/>
                                    </a:prstGeom>
                                    <a:noFill/>
                                    <a:ln>
                                      <a:noFill/>
                                    </a:ln>
                                  </pic:spPr>
                                </pic:pic>
                              </a:graphicData>
                            </a:graphic>
                          </wp:inline>
                        </w:drawing>
                      </w:r>
                    </w:p>
                    <w:p w14:paraId="71621F27" w14:textId="07C23E9A" w:rsidR="00DB5D58" w:rsidRDefault="00DB5D58" w:rsidP="00DB5D58">
                      <w:pPr>
                        <w:pStyle w:val="FootnoteText"/>
                        <w:ind w:firstLine="0"/>
                      </w:pPr>
                      <w:r>
                        <w:t>Fig. 7</w:t>
                      </w:r>
                      <w:r>
                        <w:t>. MIPS Fibonacci program.</w:t>
                      </w:r>
                    </w:p>
                    <w:p w14:paraId="5C520CFC" w14:textId="77777777" w:rsidR="00DB5D58" w:rsidRDefault="00DB5D58" w:rsidP="00DB5D58">
                      <w:pPr>
                        <w:pStyle w:val="FootnoteText"/>
                        <w:ind w:firstLine="0"/>
                      </w:pPr>
                      <w:r>
                        <w:t xml:space="preserve"> </w:t>
                      </w:r>
                    </w:p>
                  </w:txbxContent>
                </v:textbox>
                <w10:wrap type="square" anchorx="margin" anchory="margin"/>
              </v:shape>
            </w:pict>
          </mc:Fallback>
        </mc:AlternateContent>
      </w:r>
      <w:r w:rsidR="005563BA">
        <w:t>This program calculates the sum of the first n integers. The test was carried out with n = 8. The details of the program</w:t>
      </w:r>
      <w:r>
        <w:t xml:space="preserve"> are shown in Figure 7</w:t>
      </w:r>
      <w:r w:rsidR="005563BA">
        <w:t>.</w:t>
      </w:r>
      <w:r w:rsidRPr="00DB5D58">
        <w:rPr>
          <w:noProof/>
          <w:lang w:eastAsia="ko-KR"/>
        </w:rPr>
        <w:t xml:space="preserve"> </w:t>
      </w:r>
    </w:p>
    <w:p w14:paraId="39A5AC3B" w14:textId="201FA93F" w:rsidR="004C2944" w:rsidRDefault="004C2944" w:rsidP="004C2944">
      <w:r>
        <w:t>Runtime with cache: 211</w:t>
      </w:r>
      <w:r>
        <w:t xml:space="preserve"> CC</w:t>
      </w:r>
    </w:p>
    <w:p w14:paraId="23CD178C" w14:textId="35F6EBD2" w:rsidR="004C2944" w:rsidRDefault="004C2944" w:rsidP="004C2944">
      <w:r>
        <w:t>Runtime without cache: 442</w:t>
      </w:r>
      <w:r>
        <w:t xml:space="preserve"> CC</w:t>
      </w:r>
    </w:p>
    <w:p w14:paraId="2F1E54BD" w14:textId="77777777" w:rsidR="004C2944" w:rsidRDefault="004C2944" w:rsidP="007439A2"/>
    <w:p w14:paraId="4C39AC8F" w14:textId="77777777" w:rsidR="004C2944" w:rsidRDefault="004C2944" w:rsidP="004C2944">
      <w:pPr>
        <w:pStyle w:val="Heading3"/>
      </w:pPr>
      <w:r>
        <w:t>Bitwise Program</w:t>
      </w:r>
    </w:p>
    <w:p w14:paraId="5B9DBE9E" w14:textId="77777777" w:rsidR="004C2944" w:rsidRDefault="004C2944" w:rsidP="004C2944">
      <w:r>
        <w:t>This program is used to compare the differences between bitwise and logical operators. It contains no loops and a few branch instructions. We choose to perform the bitwise operators in this program, which would only run a few instructions and end.</w:t>
      </w:r>
    </w:p>
    <w:p w14:paraId="4DA696FA" w14:textId="77777777" w:rsidR="004C2944" w:rsidRDefault="004C2944" w:rsidP="004C2944"/>
    <w:p w14:paraId="0AFADE06" w14:textId="77777777" w:rsidR="004C2944" w:rsidRDefault="004C2944" w:rsidP="004C2944">
      <w:r>
        <w:t>Runtime with cache: 408 CC</w:t>
      </w:r>
    </w:p>
    <w:p w14:paraId="5524408E" w14:textId="77777777" w:rsidR="004C2944" w:rsidRDefault="004C2944" w:rsidP="004C2944">
      <w:r>
        <w:t>Runtime without cache: 253 CC</w:t>
      </w:r>
    </w:p>
    <w:p w14:paraId="6ACD6026" w14:textId="77777777" w:rsidR="004C2944" w:rsidRDefault="004C2944" w:rsidP="004C2944"/>
    <w:p w14:paraId="63EE8677" w14:textId="77777777" w:rsidR="004C2944" w:rsidRDefault="004C2944" w:rsidP="004C2944">
      <w:pPr>
        <w:pStyle w:val="Text"/>
      </w:pPr>
      <w:r>
        <w:rPr>
          <w:rFonts w:hint="eastAsia"/>
        </w:rPr>
        <w:lastRenderedPageBreak/>
        <w:t>Unsurprisingly, the runtime without cache is smaller than the runtime with cache.</w:t>
      </w:r>
    </w:p>
    <w:p w14:paraId="67E21CFF" w14:textId="7086B410" w:rsidR="00727160" w:rsidRDefault="004C2944" w:rsidP="004C2944">
      <w:pPr>
        <w:pStyle w:val="Text"/>
      </w:pPr>
      <w:r>
        <w:t>S</w:t>
      </w:r>
      <w:r>
        <w:rPr>
          <w:rFonts w:hint="eastAsia"/>
        </w:rPr>
        <w:t xml:space="preserve">ince there are </w:t>
      </w:r>
      <w:r>
        <w:t>quite</w:t>
      </w:r>
      <w:r>
        <w:rPr>
          <w:rFonts w:hint="eastAsia"/>
        </w:rPr>
        <w:t xml:space="preserve"> few instructions in this program and even without loop, it is possible for the processor without cache run faster than the processor with cache. It is because there would be 40 cycles </w:t>
      </w:r>
      <w:r>
        <w:t>memory</w:t>
      </w:r>
      <w:r>
        <w:rPr>
          <w:rFonts w:hint="eastAsia"/>
        </w:rPr>
        <w:t xml:space="preserve"> delay if a miss </w:t>
      </w:r>
      <w:r>
        <w:t>happened</w:t>
      </w:r>
      <w:r>
        <w:rPr>
          <w:rFonts w:hint="eastAsia"/>
        </w:rPr>
        <w:t xml:space="preserve"> in cache but only 10 cycles memory delay for a processor without cache, </w:t>
      </w:r>
      <w:r>
        <w:t>if</w:t>
      </w:r>
      <w:r>
        <w:rPr>
          <w:rFonts w:hint="eastAsia"/>
        </w:rPr>
        <w:t xml:space="preserve"> the instructions is so few that cache can only read a few blocks from memory, the processor without cache would be possibly faster.</w:t>
      </w:r>
    </w:p>
    <w:p w14:paraId="432FBC37" w14:textId="68D96E21" w:rsidR="00E97402" w:rsidRDefault="00E97402" w:rsidP="00E37AF9">
      <w:pPr>
        <w:pStyle w:val="Heading1"/>
      </w:pPr>
      <w:r>
        <w:t>Conclusion</w:t>
      </w:r>
    </w:p>
    <w:p w14:paraId="507F0DCB" w14:textId="31EEAF7C" w:rsidR="005E6C79" w:rsidRDefault="005E6C79" w:rsidP="006E4549">
      <w:pPr>
        <w:ind w:firstLine="202"/>
        <w:jc w:val="both"/>
      </w:pPr>
      <w:r>
        <w:t>This project helped</w:t>
      </w:r>
      <w:r>
        <w:t xml:space="preserve"> us to understand how a pipeline</w:t>
      </w:r>
      <w:r>
        <w:t>d</w:t>
      </w:r>
      <w:r>
        <w:t xml:space="preserve"> processor works and how it can be optimized by implementing separate caches for instruction</w:t>
      </w:r>
      <w:r w:rsidR="006E4549">
        <w:t>s</w:t>
      </w:r>
      <w:r>
        <w:t xml:space="preserve"> and data. The caches can save CPU time by reducing time delay when accessing memory with </w:t>
      </w:r>
      <w:proofErr w:type="spellStart"/>
      <w:r>
        <w:t>lw</w:t>
      </w:r>
      <w:proofErr w:type="spellEnd"/>
      <w:r>
        <w:t xml:space="preserve"> and </w:t>
      </w:r>
      <w:proofErr w:type="spellStart"/>
      <w:r>
        <w:t>sw</w:t>
      </w:r>
      <w:proofErr w:type="spellEnd"/>
      <w:r>
        <w:t xml:space="preserve"> instructions. </w:t>
      </w:r>
    </w:p>
    <w:p w14:paraId="1B0E9FAC" w14:textId="608762E2" w:rsidR="005E6C79" w:rsidRDefault="006E4549" w:rsidP="006E4549">
      <w:pPr>
        <w:ind w:firstLine="202"/>
        <w:jc w:val="both"/>
      </w:pPr>
      <w:r>
        <w:t>This</w:t>
      </w:r>
      <w:r w:rsidR="005E6C79">
        <w:t xml:space="preserve"> was a difficult project, m</w:t>
      </w:r>
      <w:r>
        <w:t>ainly</w:t>
      </w:r>
      <w:r w:rsidR="005E6C79">
        <w:t xml:space="preserve"> because we need to combine </w:t>
      </w:r>
      <w:r>
        <w:t xml:space="preserve">the </w:t>
      </w:r>
      <w:r w:rsidR="005E6C79">
        <w:t>pipelined processor structure</w:t>
      </w:r>
      <w:r>
        <w:t xml:space="preserve"> developed in deliverable 4 and cache</w:t>
      </w:r>
      <w:r w:rsidR="005E6C79">
        <w:t xml:space="preserve">. </w:t>
      </w:r>
      <w:r>
        <w:t>Separate memories needed to be merged into a unified one. Multiple revisions of the design were required when wiring</w:t>
      </w:r>
      <w:r w:rsidR="005E6C79">
        <w:t xml:space="preserve"> the components together.</w:t>
      </w:r>
    </w:p>
    <w:p w14:paraId="1FE287C3" w14:textId="6618D64F" w:rsidR="005E6C79" w:rsidRPr="005E6C79" w:rsidRDefault="006E4549" w:rsidP="006E4549">
      <w:pPr>
        <w:ind w:firstLine="202"/>
        <w:jc w:val="both"/>
      </w:pPr>
      <w:r>
        <w:t>Other future improvements</w:t>
      </w:r>
      <w:r w:rsidR="005E6C79">
        <w:t xml:space="preserve"> that could be implemented on </w:t>
      </w:r>
      <w:r>
        <w:t xml:space="preserve">the </w:t>
      </w:r>
      <w:r w:rsidR="005E6C79">
        <w:t xml:space="preserve">processor are better branch prediction and register renaming </w:t>
      </w:r>
      <w:r>
        <w:t>to eliminate name dependencies.</w:t>
      </w:r>
    </w:p>
    <w:sectPr w:rsidR="005E6C79" w:rsidRPr="005E6C79" w:rsidSect="00143F2E">
      <w:headerReference w:type="default" r:id="rId15"/>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559547" w14:textId="77777777" w:rsidR="00D477D9" w:rsidRDefault="00D477D9">
      <w:r>
        <w:separator/>
      </w:r>
    </w:p>
  </w:endnote>
  <w:endnote w:type="continuationSeparator" w:id="0">
    <w:p w14:paraId="6F875872" w14:textId="77777777" w:rsidR="00D477D9" w:rsidRDefault="00D477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Baskerville">
    <w:panose1 w:val="02020502070401020303"/>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A49098" w14:textId="77777777" w:rsidR="00D477D9" w:rsidRDefault="00D477D9"/>
  </w:footnote>
  <w:footnote w:type="continuationSeparator" w:id="0">
    <w:p w14:paraId="033EFC46" w14:textId="77777777" w:rsidR="00D477D9" w:rsidRDefault="00D477D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CDD1BC" w14:textId="77777777" w:rsidR="007530A3" w:rsidRDefault="007530A3">
    <w:pPr>
      <w:framePr w:wrap="auto" w:vAnchor="text" w:hAnchor="margin" w:xAlign="right" w:y="1"/>
    </w:pPr>
    <w:r>
      <w:fldChar w:fldCharType="begin"/>
    </w:r>
    <w:r>
      <w:instrText xml:space="preserve">PAGE  </w:instrText>
    </w:r>
    <w:r>
      <w:fldChar w:fldCharType="separate"/>
    </w:r>
    <w:r w:rsidR="00600C41">
      <w:rPr>
        <w:noProof/>
      </w:rPr>
      <w:t>3</w:t>
    </w:r>
    <w:r>
      <w:fldChar w:fldCharType="end"/>
    </w:r>
  </w:p>
  <w:p w14:paraId="60F3F4C8" w14:textId="77777777" w:rsidR="007530A3" w:rsidRDefault="00693FDC" w:rsidP="00693FDC">
    <w:pPr>
      <w:tabs>
        <w:tab w:val="center" w:pos="4953"/>
      </w:tabs>
      <w:ind w:right="360"/>
    </w:pPr>
    <w:r>
      <w:t>ECSE 425</w:t>
    </w:r>
    <w:r>
      <w:tab/>
      <w:t>Deliverable 6</w:t>
    </w:r>
  </w:p>
  <w:p w14:paraId="0A02948C" w14:textId="77777777" w:rsidR="007530A3" w:rsidRDefault="007530A3">
    <w:pP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635C02FD"/>
    <w:multiLevelType w:val="hybridMultilevel"/>
    <w:tmpl w:val="B2842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1"/>
  </w:num>
  <w:num w:numId="17">
    <w:abstractNumId w:val="15"/>
  </w:num>
  <w:num w:numId="18">
    <w:abstractNumId w:val="14"/>
  </w:num>
  <w:num w:numId="19">
    <w:abstractNumId w:val="26"/>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2"/>
  </w:num>
  <w:num w:numId="25">
    <w:abstractNumId w:val="28"/>
  </w:num>
  <w:num w:numId="26">
    <w:abstractNumId w:val="12"/>
  </w:num>
  <w:num w:numId="27">
    <w:abstractNumId w:val="27"/>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1"/>
  </w:num>
  <w:num w:numId="42">
    <w:abstractNumId w:val="11"/>
  </w:num>
  <w:num w:numId="4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B45"/>
    <w:rsid w:val="00042E13"/>
    <w:rsid w:val="000A0C2F"/>
    <w:rsid w:val="000A168B"/>
    <w:rsid w:val="000D2BDE"/>
    <w:rsid w:val="00104BB0"/>
    <w:rsid w:val="0010794E"/>
    <w:rsid w:val="00113F26"/>
    <w:rsid w:val="00121EE8"/>
    <w:rsid w:val="0013354F"/>
    <w:rsid w:val="00143F2E"/>
    <w:rsid w:val="00144E72"/>
    <w:rsid w:val="0017091B"/>
    <w:rsid w:val="001768FF"/>
    <w:rsid w:val="001A60B1"/>
    <w:rsid w:val="001B2686"/>
    <w:rsid w:val="001B36B1"/>
    <w:rsid w:val="001E3ED7"/>
    <w:rsid w:val="001E7B7A"/>
    <w:rsid w:val="001F4C5C"/>
    <w:rsid w:val="0020444E"/>
    <w:rsid w:val="00204478"/>
    <w:rsid w:val="00206A11"/>
    <w:rsid w:val="00214E2E"/>
    <w:rsid w:val="00216141"/>
    <w:rsid w:val="00217186"/>
    <w:rsid w:val="00226754"/>
    <w:rsid w:val="002434A1"/>
    <w:rsid w:val="00263943"/>
    <w:rsid w:val="00267B35"/>
    <w:rsid w:val="002D5A7B"/>
    <w:rsid w:val="002E1F95"/>
    <w:rsid w:val="002F1A23"/>
    <w:rsid w:val="002F7910"/>
    <w:rsid w:val="00301304"/>
    <w:rsid w:val="00301E06"/>
    <w:rsid w:val="00310347"/>
    <w:rsid w:val="00314F82"/>
    <w:rsid w:val="003427CE"/>
    <w:rsid w:val="00342BE1"/>
    <w:rsid w:val="003461E8"/>
    <w:rsid w:val="00360269"/>
    <w:rsid w:val="0037551B"/>
    <w:rsid w:val="00392DBA"/>
    <w:rsid w:val="003C3322"/>
    <w:rsid w:val="003C68C2"/>
    <w:rsid w:val="003D1EBF"/>
    <w:rsid w:val="003D4CAE"/>
    <w:rsid w:val="003F26BD"/>
    <w:rsid w:val="003F52AD"/>
    <w:rsid w:val="0043144F"/>
    <w:rsid w:val="00431BFA"/>
    <w:rsid w:val="004353CF"/>
    <w:rsid w:val="004631BC"/>
    <w:rsid w:val="00474572"/>
    <w:rsid w:val="00484761"/>
    <w:rsid w:val="00484DD5"/>
    <w:rsid w:val="004B558A"/>
    <w:rsid w:val="004C1E16"/>
    <w:rsid w:val="004C2543"/>
    <w:rsid w:val="004C2944"/>
    <w:rsid w:val="004D15CA"/>
    <w:rsid w:val="004E3E4C"/>
    <w:rsid w:val="004F23A0"/>
    <w:rsid w:val="005003E3"/>
    <w:rsid w:val="005052CD"/>
    <w:rsid w:val="00535307"/>
    <w:rsid w:val="00550A26"/>
    <w:rsid w:val="00550BF5"/>
    <w:rsid w:val="005563BA"/>
    <w:rsid w:val="00567A70"/>
    <w:rsid w:val="005A2A15"/>
    <w:rsid w:val="005C6EA6"/>
    <w:rsid w:val="005D1B15"/>
    <w:rsid w:val="005D2824"/>
    <w:rsid w:val="005D2E2E"/>
    <w:rsid w:val="005D4F1A"/>
    <w:rsid w:val="005D72BB"/>
    <w:rsid w:val="005E692F"/>
    <w:rsid w:val="005E6C79"/>
    <w:rsid w:val="00600C41"/>
    <w:rsid w:val="0062114B"/>
    <w:rsid w:val="00623698"/>
    <w:rsid w:val="00625E96"/>
    <w:rsid w:val="00647C09"/>
    <w:rsid w:val="00651F2C"/>
    <w:rsid w:val="00677C22"/>
    <w:rsid w:val="006805E5"/>
    <w:rsid w:val="00685D0E"/>
    <w:rsid w:val="00693D5D"/>
    <w:rsid w:val="00693FDC"/>
    <w:rsid w:val="006B7F03"/>
    <w:rsid w:val="006C7307"/>
    <w:rsid w:val="006E4549"/>
    <w:rsid w:val="00725B45"/>
    <w:rsid w:val="00727160"/>
    <w:rsid w:val="0073309C"/>
    <w:rsid w:val="00735879"/>
    <w:rsid w:val="007439A2"/>
    <w:rsid w:val="007530A3"/>
    <w:rsid w:val="0076355A"/>
    <w:rsid w:val="007707AB"/>
    <w:rsid w:val="007A7D60"/>
    <w:rsid w:val="007C4336"/>
    <w:rsid w:val="007F7AA6"/>
    <w:rsid w:val="0080034D"/>
    <w:rsid w:val="0081663F"/>
    <w:rsid w:val="00823624"/>
    <w:rsid w:val="00837E47"/>
    <w:rsid w:val="008518FE"/>
    <w:rsid w:val="0085659C"/>
    <w:rsid w:val="00864212"/>
    <w:rsid w:val="00872026"/>
    <w:rsid w:val="0087792E"/>
    <w:rsid w:val="00883EAF"/>
    <w:rsid w:val="00885258"/>
    <w:rsid w:val="008A30C3"/>
    <w:rsid w:val="008A3C23"/>
    <w:rsid w:val="008B1E6A"/>
    <w:rsid w:val="008C49CC"/>
    <w:rsid w:val="008D69E9"/>
    <w:rsid w:val="008E0645"/>
    <w:rsid w:val="008F594A"/>
    <w:rsid w:val="00904C7E"/>
    <w:rsid w:val="0091035B"/>
    <w:rsid w:val="0091143E"/>
    <w:rsid w:val="009A1F6E"/>
    <w:rsid w:val="009B1EEF"/>
    <w:rsid w:val="009C7D17"/>
    <w:rsid w:val="009E484E"/>
    <w:rsid w:val="009E52D0"/>
    <w:rsid w:val="009F40FB"/>
    <w:rsid w:val="009F4B45"/>
    <w:rsid w:val="00A22FCB"/>
    <w:rsid w:val="00A25B3B"/>
    <w:rsid w:val="00A40127"/>
    <w:rsid w:val="00A472F1"/>
    <w:rsid w:val="00A5237D"/>
    <w:rsid w:val="00A554A3"/>
    <w:rsid w:val="00A758EA"/>
    <w:rsid w:val="00A91937"/>
    <w:rsid w:val="00A9434E"/>
    <w:rsid w:val="00A95C50"/>
    <w:rsid w:val="00AB0F46"/>
    <w:rsid w:val="00AB79A6"/>
    <w:rsid w:val="00AC4850"/>
    <w:rsid w:val="00AD53C8"/>
    <w:rsid w:val="00B16DB5"/>
    <w:rsid w:val="00B47B59"/>
    <w:rsid w:val="00B53F81"/>
    <w:rsid w:val="00B56C2B"/>
    <w:rsid w:val="00B65BD3"/>
    <w:rsid w:val="00B70469"/>
    <w:rsid w:val="00B72DD8"/>
    <w:rsid w:val="00B72E09"/>
    <w:rsid w:val="00B86428"/>
    <w:rsid w:val="00BF0C69"/>
    <w:rsid w:val="00BF629B"/>
    <w:rsid w:val="00BF655C"/>
    <w:rsid w:val="00C04A43"/>
    <w:rsid w:val="00C075EF"/>
    <w:rsid w:val="00C11E83"/>
    <w:rsid w:val="00C17A3C"/>
    <w:rsid w:val="00C2378A"/>
    <w:rsid w:val="00C378A1"/>
    <w:rsid w:val="00C621D6"/>
    <w:rsid w:val="00C75907"/>
    <w:rsid w:val="00C82D86"/>
    <w:rsid w:val="00C907C9"/>
    <w:rsid w:val="00CA6537"/>
    <w:rsid w:val="00CB4B8D"/>
    <w:rsid w:val="00CC0DDA"/>
    <w:rsid w:val="00CD684F"/>
    <w:rsid w:val="00D06623"/>
    <w:rsid w:val="00D14C6B"/>
    <w:rsid w:val="00D16F45"/>
    <w:rsid w:val="00D477D9"/>
    <w:rsid w:val="00D5536F"/>
    <w:rsid w:val="00D56935"/>
    <w:rsid w:val="00D66933"/>
    <w:rsid w:val="00D716BA"/>
    <w:rsid w:val="00D758C6"/>
    <w:rsid w:val="00D7612F"/>
    <w:rsid w:val="00D90C10"/>
    <w:rsid w:val="00D92E96"/>
    <w:rsid w:val="00DA258C"/>
    <w:rsid w:val="00DA4345"/>
    <w:rsid w:val="00DB5D58"/>
    <w:rsid w:val="00DE07FA"/>
    <w:rsid w:val="00DE20DB"/>
    <w:rsid w:val="00DF2DDE"/>
    <w:rsid w:val="00DF77C8"/>
    <w:rsid w:val="00E01667"/>
    <w:rsid w:val="00E36209"/>
    <w:rsid w:val="00E37AF9"/>
    <w:rsid w:val="00E420BB"/>
    <w:rsid w:val="00E50DF6"/>
    <w:rsid w:val="00E6336D"/>
    <w:rsid w:val="00E6366C"/>
    <w:rsid w:val="00E965C5"/>
    <w:rsid w:val="00E96A3A"/>
    <w:rsid w:val="00E97402"/>
    <w:rsid w:val="00E97B99"/>
    <w:rsid w:val="00EB2E9D"/>
    <w:rsid w:val="00ED1E14"/>
    <w:rsid w:val="00ED3A71"/>
    <w:rsid w:val="00EE6FFC"/>
    <w:rsid w:val="00EF10AC"/>
    <w:rsid w:val="00EF4701"/>
    <w:rsid w:val="00EF564E"/>
    <w:rsid w:val="00F22198"/>
    <w:rsid w:val="00F33D49"/>
    <w:rsid w:val="00F3481E"/>
    <w:rsid w:val="00F577F6"/>
    <w:rsid w:val="00F65266"/>
    <w:rsid w:val="00F74E1F"/>
    <w:rsid w:val="00F751E1"/>
    <w:rsid w:val="00F932B6"/>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94AE4AD"/>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ListParagraph">
    <w:name w:val="List Paragraph"/>
    <w:basedOn w:val="Normal"/>
    <w:uiPriority w:val="34"/>
    <w:qFormat/>
    <w:rsid w:val="0073309C"/>
    <w:pPr>
      <w:ind w:left="720"/>
      <w:contextualSpacing/>
    </w:pPr>
    <w:rPr>
      <w:rFonts w:asciiTheme="minorHAnsi" w:eastAsiaTheme="minorEastAsia" w:hAnsiTheme="minorHAnsi" w:cstheme="minorBidi"/>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818306258">
      <w:bodyDiv w:val="1"/>
      <w:marLeft w:val="0"/>
      <w:marRight w:val="0"/>
      <w:marTop w:val="0"/>
      <w:marBottom w:val="0"/>
      <w:divBdr>
        <w:top w:val="none" w:sz="0" w:space="0" w:color="auto"/>
        <w:left w:val="none" w:sz="0" w:space="0" w:color="auto"/>
        <w:bottom w:val="none" w:sz="0" w:space="0" w:color="auto"/>
        <w:right w:val="none" w:sz="0" w:space="0" w:color="auto"/>
      </w:divBdr>
      <w:divsChild>
        <w:div w:id="1651323528">
          <w:marLeft w:val="120"/>
          <w:marRight w:val="0"/>
          <w:marTop w:val="0"/>
          <w:marBottom w:val="0"/>
          <w:divBdr>
            <w:top w:val="none" w:sz="0" w:space="0" w:color="auto"/>
            <w:left w:val="none" w:sz="0" w:space="0" w:color="auto"/>
            <w:bottom w:val="none" w:sz="0" w:space="0" w:color="auto"/>
            <w:right w:val="none" w:sz="0" w:space="0" w:color="auto"/>
          </w:divBdr>
          <w:divsChild>
            <w:div w:id="1677153996">
              <w:marLeft w:val="0"/>
              <w:marRight w:val="0"/>
              <w:marTop w:val="0"/>
              <w:marBottom w:val="0"/>
              <w:divBdr>
                <w:top w:val="none" w:sz="0" w:space="0" w:color="auto"/>
                <w:left w:val="none" w:sz="0" w:space="0" w:color="auto"/>
                <w:bottom w:val="none" w:sz="0" w:space="0" w:color="auto"/>
                <w:right w:val="none" w:sz="0" w:space="0" w:color="auto"/>
              </w:divBdr>
              <w:divsChild>
                <w:div w:id="1024403665">
                  <w:marLeft w:val="0"/>
                  <w:marRight w:val="0"/>
                  <w:marTop w:val="0"/>
                  <w:marBottom w:val="0"/>
                  <w:divBdr>
                    <w:top w:val="none" w:sz="0" w:space="0" w:color="auto"/>
                    <w:left w:val="none" w:sz="0" w:space="0" w:color="auto"/>
                    <w:bottom w:val="none" w:sz="0" w:space="0" w:color="auto"/>
                    <w:right w:val="none" w:sz="0" w:space="0" w:color="auto"/>
                  </w:divBdr>
                  <w:divsChild>
                    <w:div w:id="752166666">
                      <w:marLeft w:val="0"/>
                      <w:marRight w:val="0"/>
                      <w:marTop w:val="0"/>
                      <w:marBottom w:val="0"/>
                      <w:divBdr>
                        <w:top w:val="none" w:sz="0" w:space="0" w:color="auto"/>
                        <w:left w:val="none" w:sz="0" w:space="0" w:color="auto"/>
                        <w:bottom w:val="none" w:sz="0" w:space="0" w:color="auto"/>
                        <w:right w:val="none" w:sz="0" w:space="0" w:color="auto"/>
                      </w:divBdr>
                      <w:divsChild>
                        <w:div w:id="148061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CA4A63-9037-6947-B86F-56962CB4C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C:\Users\tmckerah\Desktop\ieee_tj_template_17.dotx</Template>
  <TotalTime>59</TotalTime>
  <Pages>4</Pages>
  <Words>1847</Words>
  <Characters>10534</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12357</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Kristin Lee</cp:lastModifiedBy>
  <cp:revision>21</cp:revision>
  <cp:lastPrinted>2012-08-02T18:53:00Z</cp:lastPrinted>
  <dcterms:created xsi:type="dcterms:W3CDTF">2017-04-11T03:45:00Z</dcterms:created>
  <dcterms:modified xsi:type="dcterms:W3CDTF">2017-04-12T01:44:00Z</dcterms:modified>
</cp:coreProperties>
</file>